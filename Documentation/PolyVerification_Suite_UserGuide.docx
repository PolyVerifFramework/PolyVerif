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5C4E2" w14:textId="52C5D5C0" w:rsidR="003312ED" w:rsidRDefault="00C12D9F" w:rsidP="005D2E3C">
      <w:pPr>
        <w:pStyle w:val="Title"/>
      </w:pPr>
      <w:r>
        <w:t xml:space="preserve">Poly-verification </w:t>
      </w:r>
      <w:r w:rsidR="005D2E3C">
        <w:t>User Guide</w:t>
      </w:r>
    </w:p>
    <w:p w14:paraId="51240312" w14:textId="6D969EBB" w:rsidR="00C12D9F" w:rsidRDefault="00C12D9F" w:rsidP="00C12D9F"/>
    <w:p w14:paraId="0792FACE" w14:textId="22953FB2" w:rsidR="003312ED" w:rsidRDefault="00C12D9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This document contains the information of how to run </w:t>
      </w:r>
      <w:r w:rsidR="005D2E3C">
        <w:rPr>
          <w:rFonts w:ascii="Arial" w:hAnsi="Arial" w:cs="Arial"/>
          <w:sz w:val="22"/>
          <w:szCs w:val="22"/>
        </w:rPr>
        <w:t>the simulation through t</w:t>
      </w:r>
      <w:r>
        <w:rPr>
          <w:rFonts w:ascii="Arial" w:hAnsi="Arial" w:cs="Arial"/>
          <w:sz w:val="22"/>
          <w:szCs w:val="22"/>
        </w:rPr>
        <w:t>he Poly-Verification Suit</w:t>
      </w:r>
      <w:r w:rsidR="005D2E3C">
        <w:rPr>
          <w:rFonts w:ascii="Arial" w:hAnsi="Arial" w:cs="Arial"/>
          <w:sz w:val="22"/>
          <w:szCs w:val="22"/>
        </w:rPr>
        <w:t>.</w:t>
      </w:r>
    </w:p>
    <w:p w14:paraId="0DEEA513" w14:textId="77777777" w:rsidR="009F42B2" w:rsidRDefault="009F42B2" w:rsidP="009F42B2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Go to the </w:t>
      </w:r>
      <w:r w:rsidRPr="00CB68E8">
        <w:rPr>
          <w:rFonts w:ascii="Arial" w:hAnsi="Arial" w:cs="Arial"/>
          <w:b/>
          <w:bCs/>
          <w:sz w:val="22"/>
          <w:szCs w:val="22"/>
        </w:rPr>
        <w:t>Poly_Suite</w:t>
      </w:r>
      <w:r>
        <w:rPr>
          <w:rFonts w:ascii="Arial" w:hAnsi="Arial" w:cs="Arial"/>
          <w:sz w:val="22"/>
          <w:szCs w:val="22"/>
        </w:rPr>
        <w:t xml:space="preserve"> directory and run </w:t>
      </w:r>
    </w:p>
    <w:p w14:paraId="2DE86BDB" w14:textId="2C703F9C" w:rsidR="000F2A38" w:rsidRPr="009F42B2" w:rsidRDefault="009F42B2" w:rsidP="009F42B2">
      <w:pPr>
        <w:pStyle w:val="ListParagraph"/>
        <w:rPr>
          <w:rFonts w:ascii="Arial" w:hAnsi="Arial" w:cs="Arial"/>
          <w:b/>
          <w:bCs/>
          <w:sz w:val="22"/>
          <w:szCs w:val="22"/>
        </w:rPr>
      </w:pPr>
      <w:r w:rsidRPr="009F42B2">
        <w:rPr>
          <w:rFonts w:ascii="Arial" w:hAnsi="Arial" w:cs="Arial"/>
          <w:b/>
          <w:bCs/>
          <w:sz w:val="22"/>
          <w:szCs w:val="22"/>
        </w:rPr>
        <w:t>$ ./suite</w:t>
      </w:r>
    </w:p>
    <w:p w14:paraId="28EBAFD1" w14:textId="69B2214A" w:rsidR="009F42B2" w:rsidRDefault="009F42B2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1B3FAD5" wp14:editId="34F169AF">
            <wp:extent cx="5707332" cy="381952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27" cy="384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7DA6" w14:textId="13E025D8" w:rsidR="009F42B2" w:rsidRDefault="009F42B2">
      <w:pPr>
        <w:rPr>
          <w:rFonts w:ascii="Arial" w:hAnsi="Arial" w:cs="Arial"/>
          <w:sz w:val="22"/>
          <w:szCs w:val="22"/>
        </w:rPr>
      </w:pPr>
    </w:p>
    <w:p w14:paraId="19188F76" w14:textId="5E4459FD" w:rsidR="009F42B2" w:rsidRDefault="009F42B2">
      <w:pPr>
        <w:rPr>
          <w:rFonts w:ascii="Arial" w:hAnsi="Arial" w:cs="Arial"/>
          <w:sz w:val="22"/>
          <w:szCs w:val="22"/>
        </w:rPr>
      </w:pPr>
    </w:p>
    <w:p w14:paraId="7F3D1A9E" w14:textId="66332C30" w:rsidR="009F42B2" w:rsidRDefault="009F42B2">
      <w:pPr>
        <w:rPr>
          <w:rFonts w:ascii="Arial" w:hAnsi="Arial" w:cs="Arial"/>
          <w:sz w:val="22"/>
          <w:szCs w:val="22"/>
        </w:rPr>
      </w:pPr>
    </w:p>
    <w:p w14:paraId="543312F7" w14:textId="466B6C4A" w:rsidR="009F42B2" w:rsidRDefault="009F42B2">
      <w:pPr>
        <w:rPr>
          <w:rFonts w:ascii="Arial" w:hAnsi="Arial" w:cs="Arial"/>
          <w:sz w:val="22"/>
          <w:szCs w:val="22"/>
        </w:rPr>
      </w:pPr>
    </w:p>
    <w:p w14:paraId="22263591" w14:textId="2EE1B79F" w:rsidR="009F42B2" w:rsidRDefault="009F42B2">
      <w:pPr>
        <w:rPr>
          <w:rFonts w:ascii="Arial" w:hAnsi="Arial" w:cs="Arial"/>
          <w:sz w:val="22"/>
          <w:szCs w:val="22"/>
        </w:rPr>
      </w:pPr>
    </w:p>
    <w:p w14:paraId="244E0E3A" w14:textId="61849B23" w:rsidR="009F42B2" w:rsidRDefault="009F42B2">
      <w:pPr>
        <w:rPr>
          <w:rFonts w:ascii="Arial" w:hAnsi="Arial" w:cs="Arial"/>
          <w:sz w:val="22"/>
          <w:szCs w:val="22"/>
        </w:rPr>
      </w:pPr>
    </w:p>
    <w:p w14:paraId="37408646" w14:textId="416C0F3C" w:rsidR="009F42B2" w:rsidRDefault="009F42B2">
      <w:pPr>
        <w:rPr>
          <w:rFonts w:ascii="Arial" w:hAnsi="Arial" w:cs="Arial"/>
          <w:sz w:val="22"/>
          <w:szCs w:val="22"/>
        </w:rPr>
      </w:pPr>
    </w:p>
    <w:p w14:paraId="0CA44557" w14:textId="1504DE45" w:rsidR="009F42B2" w:rsidRDefault="009F42B2">
      <w:pPr>
        <w:rPr>
          <w:rFonts w:ascii="Arial" w:hAnsi="Arial" w:cs="Arial"/>
          <w:sz w:val="22"/>
          <w:szCs w:val="22"/>
        </w:rPr>
      </w:pPr>
    </w:p>
    <w:p w14:paraId="76CFB15D" w14:textId="77777777" w:rsidR="009F42B2" w:rsidRDefault="009F42B2">
      <w:pPr>
        <w:rPr>
          <w:rFonts w:ascii="Arial" w:hAnsi="Arial" w:cs="Arial"/>
          <w:sz w:val="22"/>
          <w:szCs w:val="22"/>
        </w:rPr>
      </w:pPr>
    </w:p>
    <w:p w14:paraId="22D34505" w14:textId="6BA9C450" w:rsidR="009F42B2" w:rsidRDefault="009F42B2" w:rsidP="009F42B2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It will start the poly suite</w:t>
      </w:r>
    </w:p>
    <w:p w14:paraId="6ADD3083" w14:textId="509FF0F1" w:rsidR="009F42B2" w:rsidRDefault="009F42B2" w:rsidP="009F42B2">
      <w:pPr>
        <w:pStyle w:val="ListParagraph"/>
        <w:numPr>
          <w:ilvl w:val="1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As of now two validation is working</w:t>
      </w:r>
    </w:p>
    <w:p w14:paraId="22EB2B5D" w14:textId="06EB67DF" w:rsidR="009F42B2" w:rsidRDefault="009F42B2" w:rsidP="009F42B2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Digital Semantic Suite</w:t>
      </w:r>
    </w:p>
    <w:p w14:paraId="0FFC7868" w14:textId="0846FCD6" w:rsidR="009F42B2" w:rsidRDefault="009F42B2" w:rsidP="009F42B2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Control Test Suite</w:t>
      </w:r>
    </w:p>
    <w:p w14:paraId="265E4156" w14:textId="74C4B612" w:rsidR="009F42B2" w:rsidRDefault="009F42B2" w:rsidP="009F42B2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Click any of them-</w:t>
      </w:r>
    </w:p>
    <w:p w14:paraId="3989C5E1" w14:textId="77777777" w:rsidR="009F42B2" w:rsidRPr="009F42B2" w:rsidRDefault="009F42B2" w:rsidP="009F42B2">
      <w:pPr>
        <w:ind w:left="720"/>
        <w:rPr>
          <w:rFonts w:ascii="Arial" w:hAnsi="Arial" w:cs="Arial"/>
          <w:sz w:val="22"/>
          <w:szCs w:val="22"/>
        </w:rPr>
      </w:pPr>
    </w:p>
    <w:p w14:paraId="22D13070" w14:textId="6944FFC3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A1556DB" wp14:editId="2EB8C50A">
            <wp:extent cx="5638800" cy="321700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03" cy="3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CF9B" w14:textId="146D3924" w:rsidR="009F42B2" w:rsidRDefault="009F42B2">
      <w:pPr>
        <w:rPr>
          <w:rFonts w:ascii="Arial" w:hAnsi="Arial" w:cs="Arial"/>
          <w:sz w:val="22"/>
          <w:szCs w:val="22"/>
        </w:rPr>
      </w:pPr>
    </w:p>
    <w:p w14:paraId="3D35C6A9" w14:textId="53131E28" w:rsidR="009F42B2" w:rsidRDefault="009F42B2">
      <w:pPr>
        <w:rPr>
          <w:rFonts w:ascii="Arial" w:hAnsi="Arial" w:cs="Arial"/>
          <w:sz w:val="22"/>
          <w:szCs w:val="22"/>
        </w:rPr>
      </w:pPr>
    </w:p>
    <w:p w14:paraId="1F78B96D" w14:textId="756E5CB7" w:rsidR="009F42B2" w:rsidRDefault="009F42B2">
      <w:pPr>
        <w:rPr>
          <w:rFonts w:ascii="Arial" w:hAnsi="Arial" w:cs="Arial"/>
          <w:sz w:val="22"/>
          <w:szCs w:val="22"/>
        </w:rPr>
      </w:pPr>
    </w:p>
    <w:p w14:paraId="25E7DBAF" w14:textId="4AE37E26" w:rsidR="009F42B2" w:rsidRDefault="009F42B2">
      <w:pPr>
        <w:rPr>
          <w:rFonts w:ascii="Arial" w:hAnsi="Arial" w:cs="Arial"/>
          <w:sz w:val="22"/>
          <w:szCs w:val="22"/>
        </w:rPr>
      </w:pPr>
    </w:p>
    <w:p w14:paraId="146B4CC7" w14:textId="736D2104" w:rsidR="009F42B2" w:rsidRDefault="009F42B2">
      <w:pPr>
        <w:rPr>
          <w:rFonts w:ascii="Arial" w:hAnsi="Arial" w:cs="Arial"/>
          <w:sz w:val="22"/>
          <w:szCs w:val="22"/>
        </w:rPr>
      </w:pPr>
    </w:p>
    <w:p w14:paraId="3C989588" w14:textId="44AD5EA5" w:rsidR="009F42B2" w:rsidRDefault="009F42B2">
      <w:pPr>
        <w:rPr>
          <w:rFonts w:ascii="Arial" w:hAnsi="Arial" w:cs="Arial"/>
          <w:sz w:val="22"/>
          <w:szCs w:val="22"/>
        </w:rPr>
      </w:pPr>
    </w:p>
    <w:p w14:paraId="4A14AA6B" w14:textId="15DAB9D8" w:rsidR="009F42B2" w:rsidRDefault="009F42B2">
      <w:pPr>
        <w:rPr>
          <w:rFonts w:ascii="Arial" w:hAnsi="Arial" w:cs="Arial"/>
          <w:sz w:val="22"/>
          <w:szCs w:val="22"/>
        </w:rPr>
      </w:pPr>
    </w:p>
    <w:p w14:paraId="03184753" w14:textId="5574E2F0" w:rsidR="009F42B2" w:rsidRDefault="009F42B2">
      <w:pPr>
        <w:rPr>
          <w:rFonts w:ascii="Arial" w:hAnsi="Arial" w:cs="Arial"/>
          <w:sz w:val="22"/>
          <w:szCs w:val="22"/>
        </w:rPr>
      </w:pPr>
    </w:p>
    <w:p w14:paraId="0032FC57" w14:textId="3F075658" w:rsidR="009F42B2" w:rsidRDefault="009F42B2">
      <w:pPr>
        <w:rPr>
          <w:rFonts w:ascii="Arial" w:hAnsi="Arial" w:cs="Arial"/>
          <w:sz w:val="22"/>
          <w:szCs w:val="22"/>
        </w:rPr>
      </w:pPr>
    </w:p>
    <w:p w14:paraId="02BEDD85" w14:textId="6F44EE16" w:rsidR="009F42B2" w:rsidRDefault="009F42B2">
      <w:pPr>
        <w:rPr>
          <w:rFonts w:ascii="Arial" w:hAnsi="Arial" w:cs="Arial"/>
          <w:sz w:val="22"/>
          <w:szCs w:val="22"/>
        </w:rPr>
      </w:pPr>
    </w:p>
    <w:p w14:paraId="426EB9BB" w14:textId="77777777" w:rsidR="009F42B2" w:rsidRDefault="009F42B2">
      <w:pPr>
        <w:rPr>
          <w:rFonts w:ascii="Arial" w:hAnsi="Arial" w:cs="Arial"/>
          <w:sz w:val="22"/>
          <w:szCs w:val="22"/>
        </w:rPr>
      </w:pPr>
    </w:p>
    <w:p w14:paraId="49F7C0CF" w14:textId="13E5F186" w:rsidR="000F2A38" w:rsidRDefault="009F42B2" w:rsidP="009F42B2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Digital Semantic Test Suite is for perception validation</w:t>
      </w:r>
    </w:p>
    <w:p w14:paraId="10BF7F21" w14:textId="442F3998" w:rsidR="00834EFE" w:rsidRDefault="00834EFE" w:rsidP="00834EFE">
      <w:pPr>
        <w:pStyle w:val="ListParagraph"/>
        <w:numPr>
          <w:ilvl w:val="1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Click on the </w:t>
      </w:r>
      <w:r w:rsidRPr="00834EFE">
        <w:rPr>
          <w:rFonts w:ascii="Arial" w:hAnsi="Arial" w:cs="Arial"/>
          <w:b/>
          <w:bCs/>
          <w:sz w:val="22"/>
          <w:szCs w:val="22"/>
        </w:rPr>
        <w:t>Start ADE</w:t>
      </w:r>
      <w:r>
        <w:rPr>
          <w:rFonts w:ascii="Arial" w:hAnsi="Arial" w:cs="Arial"/>
          <w:sz w:val="22"/>
          <w:szCs w:val="22"/>
        </w:rPr>
        <w:t xml:space="preserve"> button, it will start all the required module for example-</w:t>
      </w:r>
    </w:p>
    <w:p w14:paraId="023565E2" w14:textId="77777777" w:rsidR="00834EFE" w:rsidRDefault="00834EFE" w:rsidP="00834EFE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AutowareAuto</w:t>
      </w:r>
    </w:p>
    <w:p w14:paraId="34F9AF47" w14:textId="37953AC1" w:rsidR="00834EFE" w:rsidRDefault="00834EFE" w:rsidP="00834EFE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Perception Stack</w:t>
      </w:r>
    </w:p>
    <w:p w14:paraId="776F4D5C" w14:textId="2DC57130" w:rsidR="00834EFE" w:rsidRDefault="00834EFE" w:rsidP="00834EFE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Lgsvl simulator</w:t>
      </w:r>
    </w:p>
    <w:p w14:paraId="044CBA32" w14:textId="21EAA68A" w:rsidR="00834EFE" w:rsidRDefault="00834EFE" w:rsidP="00834EFE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Rviz</w:t>
      </w:r>
    </w:p>
    <w:p w14:paraId="4203B96D" w14:textId="43481E81" w:rsidR="00834EFE" w:rsidRDefault="00834EFE" w:rsidP="00834EFE">
      <w:pPr>
        <w:pStyle w:val="ListParagraph"/>
        <w:numPr>
          <w:ilvl w:val="2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Ros2-lgsvl-bridge</w:t>
      </w:r>
    </w:p>
    <w:p w14:paraId="20227B17" w14:textId="77777777" w:rsidR="00834EFE" w:rsidRPr="00834EFE" w:rsidRDefault="00834EFE" w:rsidP="00834EFE">
      <w:pPr>
        <w:pStyle w:val="ListParagraph"/>
        <w:ind w:left="2160"/>
        <w:rPr>
          <w:rFonts w:ascii="Arial" w:hAnsi="Arial" w:cs="Arial"/>
          <w:sz w:val="22"/>
          <w:szCs w:val="22"/>
        </w:rPr>
      </w:pPr>
    </w:p>
    <w:p w14:paraId="693C1B86" w14:textId="65D8D521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D766D1E" wp14:editId="6D7790DE">
            <wp:extent cx="6015990" cy="3971925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35" cy="397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E42" w14:textId="7EE41498" w:rsidR="000F2A38" w:rsidRDefault="000F2A38">
      <w:pPr>
        <w:rPr>
          <w:rFonts w:ascii="Arial" w:hAnsi="Arial" w:cs="Arial"/>
          <w:sz w:val="22"/>
          <w:szCs w:val="22"/>
        </w:rPr>
      </w:pPr>
    </w:p>
    <w:p w14:paraId="0EF70DD2" w14:textId="36D9FBD8" w:rsidR="00834EFE" w:rsidRDefault="00834EFE">
      <w:pPr>
        <w:rPr>
          <w:rFonts w:ascii="Arial" w:hAnsi="Arial" w:cs="Arial"/>
          <w:sz w:val="22"/>
          <w:szCs w:val="22"/>
        </w:rPr>
      </w:pPr>
    </w:p>
    <w:p w14:paraId="639F5D0A" w14:textId="73C14516" w:rsidR="00834EFE" w:rsidRDefault="00834EFE">
      <w:pPr>
        <w:rPr>
          <w:rFonts w:ascii="Arial" w:hAnsi="Arial" w:cs="Arial"/>
          <w:sz w:val="22"/>
          <w:szCs w:val="22"/>
        </w:rPr>
      </w:pPr>
    </w:p>
    <w:p w14:paraId="588451E1" w14:textId="67460C5D" w:rsidR="00834EFE" w:rsidRDefault="00834EFE">
      <w:pPr>
        <w:rPr>
          <w:rFonts w:ascii="Arial" w:hAnsi="Arial" w:cs="Arial"/>
          <w:sz w:val="22"/>
          <w:szCs w:val="22"/>
        </w:rPr>
      </w:pPr>
    </w:p>
    <w:p w14:paraId="05552DA5" w14:textId="2FC4CEF6" w:rsidR="00834EFE" w:rsidRDefault="00834EFE">
      <w:pPr>
        <w:rPr>
          <w:rFonts w:ascii="Arial" w:hAnsi="Arial" w:cs="Arial"/>
          <w:sz w:val="22"/>
          <w:szCs w:val="22"/>
        </w:rPr>
      </w:pPr>
    </w:p>
    <w:p w14:paraId="2C4479CD" w14:textId="5A017D6B" w:rsidR="00834EFE" w:rsidRDefault="00834EFE">
      <w:pPr>
        <w:rPr>
          <w:rFonts w:ascii="Arial" w:hAnsi="Arial" w:cs="Arial"/>
          <w:sz w:val="22"/>
          <w:szCs w:val="22"/>
        </w:rPr>
      </w:pPr>
    </w:p>
    <w:p w14:paraId="06356ACF" w14:textId="4A4F411E" w:rsidR="00834EFE" w:rsidRDefault="00834EFE">
      <w:pPr>
        <w:rPr>
          <w:rFonts w:ascii="Arial" w:hAnsi="Arial" w:cs="Arial"/>
          <w:sz w:val="22"/>
          <w:szCs w:val="22"/>
        </w:rPr>
      </w:pPr>
    </w:p>
    <w:p w14:paraId="4484C9E4" w14:textId="77777777" w:rsidR="00834EFE" w:rsidRDefault="00834EFE">
      <w:pPr>
        <w:rPr>
          <w:rFonts w:ascii="Arial" w:hAnsi="Arial" w:cs="Arial"/>
          <w:sz w:val="22"/>
          <w:szCs w:val="22"/>
        </w:rPr>
      </w:pPr>
    </w:p>
    <w:p w14:paraId="3DE18E17" w14:textId="00304D5D" w:rsidR="00834EFE" w:rsidRPr="00834EFE" w:rsidRDefault="00834EFE" w:rsidP="00834EFE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834EFE">
        <w:rPr>
          <w:rFonts w:ascii="Arial" w:hAnsi="Arial" w:cs="Arial"/>
          <w:sz w:val="22"/>
          <w:szCs w:val="22"/>
        </w:rPr>
        <w:lastRenderedPageBreak/>
        <w:t>I</w:t>
      </w:r>
      <w:r>
        <w:rPr>
          <w:rFonts w:ascii="Arial" w:hAnsi="Arial" w:cs="Arial"/>
          <w:sz w:val="22"/>
          <w:szCs w:val="22"/>
        </w:rPr>
        <w:t>t</w:t>
      </w:r>
      <w:r w:rsidRPr="00834EFE">
        <w:rPr>
          <w:rFonts w:ascii="Arial" w:hAnsi="Arial" w:cs="Arial"/>
          <w:sz w:val="22"/>
          <w:szCs w:val="22"/>
        </w:rPr>
        <w:t xml:space="preserve"> will take some time to start the ade docker and other components please wait for while</w:t>
      </w:r>
    </w:p>
    <w:p w14:paraId="2D2883C3" w14:textId="77777777" w:rsidR="000E367C" w:rsidRDefault="000E367C">
      <w:pPr>
        <w:rPr>
          <w:rFonts w:ascii="Arial" w:hAnsi="Arial" w:cs="Arial"/>
          <w:noProof/>
          <w:sz w:val="22"/>
          <w:szCs w:val="22"/>
        </w:rPr>
      </w:pPr>
    </w:p>
    <w:p w14:paraId="28FB01BF" w14:textId="56058768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C23E8E8" wp14:editId="681DB068">
            <wp:extent cx="6153150" cy="4238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833" cy="424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D75A" w14:textId="5FF1B03E" w:rsidR="000E367C" w:rsidRDefault="000E367C">
      <w:pPr>
        <w:rPr>
          <w:rFonts w:ascii="Arial" w:hAnsi="Arial" w:cs="Arial"/>
          <w:sz w:val="22"/>
          <w:szCs w:val="22"/>
        </w:rPr>
      </w:pPr>
    </w:p>
    <w:p w14:paraId="56032871" w14:textId="523362CC" w:rsidR="000E367C" w:rsidRDefault="000E367C">
      <w:pPr>
        <w:rPr>
          <w:rFonts w:ascii="Arial" w:hAnsi="Arial" w:cs="Arial"/>
          <w:sz w:val="22"/>
          <w:szCs w:val="22"/>
        </w:rPr>
      </w:pPr>
    </w:p>
    <w:p w14:paraId="18620D98" w14:textId="04B03FC3" w:rsidR="000E367C" w:rsidRDefault="000E367C">
      <w:pPr>
        <w:rPr>
          <w:rFonts w:ascii="Arial" w:hAnsi="Arial" w:cs="Arial"/>
          <w:sz w:val="22"/>
          <w:szCs w:val="22"/>
        </w:rPr>
      </w:pPr>
    </w:p>
    <w:p w14:paraId="788AD083" w14:textId="006E2608" w:rsidR="000E367C" w:rsidRDefault="000E367C">
      <w:pPr>
        <w:rPr>
          <w:rFonts w:ascii="Arial" w:hAnsi="Arial" w:cs="Arial"/>
          <w:sz w:val="22"/>
          <w:szCs w:val="22"/>
        </w:rPr>
      </w:pPr>
    </w:p>
    <w:p w14:paraId="1CB5BEE0" w14:textId="0368532C" w:rsidR="000E367C" w:rsidRDefault="000E367C">
      <w:pPr>
        <w:rPr>
          <w:rFonts w:ascii="Arial" w:hAnsi="Arial" w:cs="Arial"/>
          <w:sz w:val="22"/>
          <w:szCs w:val="22"/>
        </w:rPr>
      </w:pPr>
    </w:p>
    <w:p w14:paraId="544B7C03" w14:textId="6EE16A0C" w:rsidR="000E367C" w:rsidRDefault="000E367C">
      <w:pPr>
        <w:rPr>
          <w:rFonts w:ascii="Arial" w:hAnsi="Arial" w:cs="Arial"/>
          <w:sz w:val="22"/>
          <w:szCs w:val="22"/>
        </w:rPr>
      </w:pPr>
    </w:p>
    <w:p w14:paraId="58AE468B" w14:textId="30D529D3" w:rsidR="000E367C" w:rsidRDefault="000E367C">
      <w:pPr>
        <w:rPr>
          <w:rFonts w:ascii="Arial" w:hAnsi="Arial" w:cs="Arial"/>
          <w:sz w:val="22"/>
          <w:szCs w:val="22"/>
        </w:rPr>
      </w:pPr>
    </w:p>
    <w:p w14:paraId="7CB249A2" w14:textId="5EBFBEB7" w:rsidR="000E367C" w:rsidRDefault="000E367C">
      <w:pPr>
        <w:rPr>
          <w:rFonts w:ascii="Arial" w:hAnsi="Arial" w:cs="Arial"/>
          <w:sz w:val="22"/>
          <w:szCs w:val="22"/>
        </w:rPr>
      </w:pPr>
    </w:p>
    <w:p w14:paraId="7D045DD9" w14:textId="2B915933" w:rsidR="000E367C" w:rsidRDefault="000E367C">
      <w:pPr>
        <w:rPr>
          <w:rFonts w:ascii="Arial" w:hAnsi="Arial" w:cs="Arial"/>
          <w:sz w:val="22"/>
          <w:szCs w:val="22"/>
        </w:rPr>
      </w:pPr>
    </w:p>
    <w:p w14:paraId="5DD077FD" w14:textId="77777777" w:rsidR="000E367C" w:rsidRDefault="000E367C">
      <w:pPr>
        <w:rPr>
          <w:rFonts w:ascii="Arial" w:hAnsi="Arial" w:cs="Arial"/>
          <w:sz w:val="22"/>
          <w:szCs w:val="22"/>
        </w:rPr>
      </w:pPr>
    </w:p>
    <w:p w14:paraId="335ECC19" w14:textId="77777777" w:rsidR="000E367C" w:rsidRPr="000E367C" w:rsidRDefault="000E367C" w:rsidP="000E367C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0E367C">
        <w:rPr>
          <w:rFonts w:ascii="Arial" w:hAnsi="Arial" w:cs="Arial"/>
          <w:sz w:val="22"/>
          <w:szCs w:val="22"/>
        </w:rPr>
        <w:lastRenderedPageBreak/>
        <w:t>Once lgsvl simulator and rviz started go to the any web browser</w:t>
      </w:r>
    </w:p>
    <w:p w14:paraId="49676573" w14:textId="1EABC8DE" w:rsidR="000F2A38" w:rsidRDefault="000F2A38">
      <w:pPr>
        <w:rPr>
          <w:rFonts w:ascii="Arial" w:hAnsi="Arial" w:cs="Arial"/>
          <w:sz w:val="22"/>
          <w:szCs w:val="22"/>
        </w:rPr>
      </w:pPr>
    </w:p>
    <w:p w14:paraId="3F45A931" w14:textId="48A3C984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1A47437" wp14:editId="528D6DA3">
            <wp:extent cx="5743575" cy="382469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9" cy="382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9DBA" w14:textId="5BD85D37" w:rsidR="000F2A38" w:rsidRDefault="000F2A38">
      <w:pPr>
        <w:rPr>
          <w:rFonts w:ascii="Arial" w:hAnsi="Arial" w:cs="Arial"/>
          <w:sz w:val="22"/>
          <w:szCs w:val="22"/>
        </w:rPr>
      </w:pPr>
    </w:p>
    <w:p w14:paraId="167CE7A4" w14:textId="50CF3E31" w:rsidR="000E367C" w:rsidRDefault="000E367C">
      <w:pPr>
        <w:rPr>
          <w:rFonts w:ascii="Arial" w:hAnsi="Arial" w:cs="Arial"/>
          <w:sz w:val="22"/>
          <w:szCs w:val="22"/>
        </w:rPr>
      </w:pPr>
    </w:p>
    <w:p w14:paraId="3991BFCF" w14:textId="27783228" w:rsidR="000E367C" w:rsidRDefault="000E367C">
      <w:pPr>
        <w:rPr>
          <w:rFonts w:ascii="Arial" w:hAnsi="Arial" w:cs="Arial"/>
          <w:sz w:val="22"/>
          <w:szCs w:val="22"/>
        </w:rPr>
      </w:pPr>
    </w:p>
    <w:p w14:paraId="4928E6B9" w14:textId="412817E8" w:rsidR="000E367C" w:rsidRDefault="000E367C">
      <w:pPr>
        <w:rPr>
          <w:rFonts w:ascii="Arial" w:hAnsi="Arial" w:cs="Arial"/>
          <w:sz w:val="22"/>
          <w:szCs w:val="22"/>
        </w:rPr>
      </w:pPr>
    </w:p>
    <w:p w14:paraId="3A29EACF" w14:textId="16B3DAD0" w:rsidR="000E367C" w:rsidRDefault="000E367C">
      <w:pPr>
        <w:rPr>
          <w:rFonts w:ascii="Arial" w:hAnsi="Arial" w:cs="Arial"/>
          <w:sz w:val="22"/>
          <w:szCs w:val="22"/>
        </w:rPr>
      </w:pPr>
    </w:p>
    <w:p w14:paraId="0CDE2AD1" w14:textId="421D51D1" w:rsidR="000E367C" w:rsidRDefault="000E367C">
      <w:pPr>
        <w:rPr>
          <w:rFonts w:ascii="Arial" w:hAnsi="Arial" w:cs="Arial"/>
          <w:sz w:val="22"/>
          <w:szCs w:val="22"/>
        </w:rPr>
      </w:pPr>
    </w:p>
    <w:p w14:paraId="79D89A1C" w14:textId="059D268D" w:rsidR="000E367C" w:rsidRDefault="000E367C">
      <w:pPr>
        <w:rPr>
          <w:rFonts w:ascii="Arial" w:hAnsi="Arial" w:cs="Arial"/>
          <w:sz w:val="22"/>
          <w:szCs w:val="22"/>
        </w:rPr>
      </w:pPr>
    </w:p>
    <w:p w14:paraId="78DCA4CB" w14:textId="43AAFB14" w:rsidR="000E367C" w:rsidRDefault="000E367C">
      <w:pPr>
        <w:rPr>
          <w:rFonts w:ascii="Arial" w:hAnsi="Arial" w:cs="Arial"/>
          <w:sz w:val="22"/>
          <w:szCs w:val="22"/>
        </w:rPr>
      </w:pPr>
    </w:p>
    <w:p w14:paraId="116F0782" w14:textId="6B7FC683" w:rsidR="000E367C" w:rsidRDefault="000E367C">
      <w:pPr>
        <w:rPr>
          <w:rFonts w:ascii="Arial" w:hAnsi="Arial" w:cs="Arial"/>
          <w:sz w:val="22"/>
          <w:szCs w:val="22"/>
        </w:rPr>
      </w:pPr>
    </w:p>
    <w:p w14:paraId="1FEF89F3" w14:textId="438BFA95" w:rsidR="000E367C" w:rsidRDefault="000E367C">
      <w:pPr>
        <w:rPr>
          <w:rFonts w:ascii="Arial" w:hAnsi="Arial" w:cs="Arial"/>
          <w:sz w:val="22"/>
          <w:szCs w:val="22"/>
        </w:rPr>
      </w:pPr>
    </w:p>
    <w:p w14:paraId="6C18EEA8" w14:textId="13889CA5" w:rsidR="000E367C" w:rsidRDefault="000E367C">
      <w:pPr>
        <w:rPr>
          <w:rFonts w:ascii="Arial" w:hAnsi="Arial" w:cs="Arial"/>
          <w:sz w:val="22"/>
          <w:szCs w:val="22"/>
        </w:rPr>
      </w:pPr>
    </w:p>
    <w:p w14:paraId="7AEE11EC" w14:textId="77777777" w:rsidR="000E367C" w:rsidRDefault="000E367C">
      <w:pPr>
        <w:rPr>
          <w:rFonts w:ascii="Arial" w:hAnsi="Arial" w:cs="Arial"/>
          <w:sz w:val="22"/>
          <w:szCs w:val="22"/>
        </w:rPr>
      </w:pPr>
    </w:p>
    <w:p w14:paraId="46B037E4" w14:textId="05AA4CC5" w:rsidR="002B7AE1" w:rsidRPr="002B7AE1" w:rsidRDefault="000E367C" w:rsidP="002B7AE1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Enter </w:t>
      </w:r>
      <w:r w:rsidRPr="000E367C">
        <w:rPr>
          <w:rFonts w:ascii="Arial" w:hAnsi="Arial" w:cs="Arial"/>
          <w:b/>
          <w:bCs/>
          <w:sz w:val="22"/>
          <w:szCs w:val="22"/>
        </w:rPr>
        <w:t>localhost:8080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Pr="000E367C">
        <w:rPr>
          <w:rFonts w:ascii="Arial" w:hAnsi="Arial" w:cs="Arial"/>
          <w:sz w:val="22"/>
          <w:szCs w:val="22"/>
        </w:rPr>
        <w:t>on address bar and hit enter</w:t>
      </w:r>
      <w:r>
        <w:rPr>
          <w:rFonts w:ascii="Arial" w:hAnsi="Arial" w:cs="Arial"/>
          <w:sz w:val="22"/>
          <w:szCs w:val="22"/>
        </w:rPr>
        <w:t>.</w:t>
      </w:r>
    </w:p>
    <w:p w14:paraId="017036E3" w14:textId="48F6430F" w:rsidR="000F2A38" w:rsidRDefault="000F2A38">
      <w:pPr>
        <w:rPr>
          <w:rFonts w:ascii="Arial" w:hAnsi="Arial" w:cs="Arial"/>
          <w:sz w:val="22"/>
          <w:szCs w:val="22"/>
        </w:rPr>
      </w:pPr>
    </w:p>
    <w:p w14:paraId="2A7770D1" w14:textId="597B445C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F4693B8" wp14:editId="116F30F4">
            <wp:extent cx="6103619" cy="413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717" cy="414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57B5" w14:textId="6703B63C" w:rsidR="00D75F3E" w:rsidRDefault="00D75F3E">
      <w:pPr>
        <w:rPr>
          <w:rFonts w:ascii="Arial" w:hAnsi="Arial" w:cs="Arial"/>
          <w:sz w:val="22"/>
          <w:szCs w:val="22"/>
        </w:rPr>
      </w:pPr>
    </w:p>
    <w:p w14:paraId="147302D4" w14:textId="77777777" w:rsidR="00D75F3E" w:rsidRDefault="00D75F3E">
      <w:pPr>
        <w:rPr>
          <w:rFonts w:ascii="Arial" w:hAnsi="Arial" w:cs="Arial"/>
          <w:sz w:val="22"/>
          <w:szCs w:val="22"/>
        </w:rPr>
      </w:pPr>
    </w:p>
    <w:p w14:paraId="2878A00C" w14:textId="7F091857" w:rsidR="000F2A38" w:rsidRDefault="002B7AE1">
      <w:pPr>
        <w:rPr>
          <w:rFonts w:ascii="Arial" w:hAnsi="Arial" w:cs="Arial"/>
          <w:sz w:val="22"/>
          <w:szCs w:val="22"/>
        </w:rPr>
      </w:pPr>
      <w:r w:rsidRPr="002C181F">
        <w:rPr>
          <w:rFonts w:ascii="Arial" w:hAnsi="Arial" w:cs="Arial"/>
          <w:b/>
          <w:bCs/>
          <w:sz w:val="22"/>
          <w:szCs w:val="22"/>
        </w:rPr>
        <w:t>Note :-</w:t>
      </w:r>
      <w:r>
        <w:rPr>
          <w:rFonts w:ascii="Arial" w:hAnsi="Arial" w:cs="Arial"/>
          <w:sz w:val="22"/>
          <w:szCs w:val="22"/>
        </w:rPr>
        <w:t xml:space="preserve"> If the </w:t>
      </w:r>
      <w:r w:rsidR="00B2134C">
        <w:rPr>
          <w:rFonts w:ascii="Arial" w:hAnsi="Arial" w:cs="Arial"/>
          <w:sz w:val="22"/>
          <w:szCs w:val="22"/>
        </w:rPr>
        <w:t>lg web page is not open the try below address also on address bar-</w:t>
      </w:r>
    </w:p>
    <w:p w14:paraId="28DB282E" w14:textId="0A1D9F20" w:rsidR="00B2134C" w:rsidRDefault="00B2134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  <w:t>127.0.0.1:8080</w:t>
      </w:r>
    </w:p>
    <w:p w14:paraId="1D178AE8" w14:textId="71B5BF5A" w:rsidR="002B7AE1" w:rsidRDefault="002B7AE1">
      <w:pPr>
        <w:rPr>
          <w:rFonts w:ascii="Arial" w:hAnsi="Arial" w:cs="Arial"/>
          <w:sz w:val="22"/>
          <w:szCs w:val="22"/>
        </w:rPr>
      </w:pPr>
    </w:p>
    <w:p w14:paraId="647AE12B" w14:textId="591D2A07" w:rsidR="00D75F3E" w:rsidRDefault="00D75F3E">
      <w:pPr>
        <w:rPr>
          <w:rFonts w:ascii="Arial" w:hAnsi="Arial" w:cs="Arial"/>
          <w:sz w:val="22"/>
          <w:szCs w:val="22"/>
        </w:rPr>
      </w:pPr>
    </w:p>
    <w:p w14:paraId="4EE22E9A" w14:textId="56229E8A" w:rsidR="00D75F3E" w:rsidRDefault="00D75F3E">
      <w:pPr>
        <w:rPr>
          <w:rFonts w:ascii="Arial" w:hAnsi="Arial" w:cs="Arial"/>
          <w:sz w:val="22"/>
          <w:szCs w:val="22"/>
        </w:rPr>
      </w:pPr>
    </w:p>
    <w:p w14:paraId="0928F0BF" w14:textId="1E22186A" w:rsidR="00D75F3E" w:rsidRDefault="00D75F3E">
      <w:pPr>
        <w:rPr>
          <w:rFonts w:ascii="Arial" w:hAnsi="Arial" w:cs="Arial"/>
          <w:sz w:val="22"/>
          <w:szCs w:val="22"/>
        </w:rPr>
      </w:pPr>
    </w:p>
    <w:p w14:paraId="1D0F4AFD" w14:textId="77777777" w:rsidR="00EB18F8" w:rsidRDefault="00EB18F8">
      <w:pPr>
        <w:rPr>
          <w:rFonts w:ascii="Arial" w:hAnsi="Arial" w:cs="Arial"/>
          <w:sz w:val="22"/>
          <w:szCs w:val="22"/>
        </w:rPr>
      </w:pPr>
    </w:p>
    <w:p w14:paraId="189C8856" w14:textId="482700F8" w:rsidR="00D75F3E" w:rsidRDefault="00D75F3E">
      <w:pPr>
        <w:rPr>
          <w:rFonts w:ascii="Arial" w:hAnsi="Arial" w:cs="Arial"/>
          <w:sz w:val="22"/>
          <w:szCs w:val="22"/>
        </w:rPr>
      </w:pPr>
    </w:p>
    <w:p w14:paraId="1B5CFDA4" w14:textId="77777777" w:rsidR="00D75F3E" w:rsidRDefault="00D75F3E">
      <w:pPr>
        <w:rPr>
          <w:rFonts w:ascii="Arial" w:hAnsi="Arial" w:cs="Arial"/>
          <w:sz w:val="22"/>
          <w:szCs w:val="22"/>
        </w:rPr>
      </w:pPr>
    </w:p>
    <w:p w14:paraId="4F391007" w14:textId="604F51CA" w:rsidR="000F2A38" w:rsidRPr="008B3393" w:rsidRDefault="00EB18F8" w:rsidP="00EB18F8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Click on the </w:t>
      </w:r>
      <w:r w:rsidRPr="00EB18F8">
        <w:rPr>
          <w:rFonts w:ascii="Arial" w:hAnsi="Arial" w:cs="Arial"/>
          <w:b/>
          <w:bCs/>
          <w:sz w:val="22"/>
          <w:szCs w:val="22"/>
        </w:rPr>
        <w:t>Simulations</w:t>
      </w:r>
      <w:r>
        <w:rPr>
          <w:rFonts w:ascii="Arial" w:hAnsi="Arial" w:cs="Arial"/>
          <w:sz w:val="22"/>
          <w:szCs w:val="22"/>
        </w:rPr>
        <w:t xml:space="preserve"> tab and select the </w:t>
      </w:r>
      <w:r w:rsidRPr="00EB18F8">
        <w:rPr>
          <w:rFonts w:ascii="Arial" w:hAnsi="Arial" w:cs="Arial"/>
          <w:b/>
          <w:bCs/>
          <w:sz w:val="22"/>
          <w:szCs w:val="22"/>
        </w:rPr>
        <w:t>API_Only</w:t>
      </w:r>
      <w:r>
        <w:rPr>
          <w:rFonts w:ascii="Arial" w:hAnsi="Arial" w:cs="Arial"/>
          <w:b/>
          <w:bCs/>
          <w:sz w:val="22"/>
          <w:szCs w:val="22"/>
        </w:rPr>
        <w:t>.</w:t>
      </w:r>
    </w:p>
    <w:p w14:paraId="5E01AE50" w14:textId="1E2179AC" w:rsidR="008B3393" w:rsidRPr="00EB18F8" w:rsidRDefault="008B3393" w:rsidP="008B3393">
      <w:pPr>
        <w:pStyle w:val="ListParagraph"/>
        <w:numPr>
          <w:ilvl w:val="1"/>
          <w:numId w:val="16"/>
        </w:numPr>
        <w:rPr>
          <w:rFonts w:ascii="Arial" w:hAnsi="Arial" w:cs="Arial"/>
          <w:sz w:val="22"/>
          <w:szCs w:val="22"/>
        </w:rPr>
      </w:pPr>
      <w:r w:rsidRPr="008B3393">
        <w:rPr>
          <w:rFonts w:ascii="Arial" w:hAnsi="Arial" w:cs="Arial"/>
          <w:sz w:val="22"/>
          <w:szCs w:val="22"/>
        </w:rPr>
        <w:t>Click on the</w:t>
      </w:r>
      <w:r>
        <w:rPr>
          <w:rFonts w:ascii="Arial" w:hAnsi="Arial" w:cs="Arial"/>
          <w:b/>
          <w:bCs/>
          <w:sz w:val="22"/>
          <w:szCs w:val="22"/>
        </w:rPr>
        <w:t xml:space="preserve"> Play </w:t>
      </w:r>
      <w:r w:rsidRPr="008B3393">
        <w:rPr>
          <w:rFonts w:ascii="Arial" w:hAnsi="Arial" w:cs="Arial"/>
          <w:sz w:val="22"/>
          <w:szCs w:val="22"/>
        </w:rPr>
        <w:t xml:space="preserve">button </w:t>
      </w:r>
    </w:p>
    <w:p w14:paraId="2E672944" w14:textId="46A6EB7F" w:rsidR="000F2A38" w:rsidRDefault="000F2A38">
      <w:pPr>
        <w:rPr>
          <w:rFonts w:ascii="Arial" w:hAnsi="Arial" w:cs="Arial"/>
          <w:sz w:val="22"/>
          <w:szCs w:val="22"/>
        </w:rPr>
      </w:pPr>
    </w:p>
    <w:p w14:paraId="0CA54028" w14:textId="796F1893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3B9AFBE" wp14:editId="787ECB7D">
            <wp:extent cx="6000750" cy="378352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37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ABD3" w14:textId="33518195" w:rsidR="000F2A38" w:rsidRDefault="000F2A38">
      <w:pPr>
        <w:rPr>
          <w:rFonts w:ascii="Arial" w:hAnsi="Arial" w:cs="Arial"/>
          <w:sz w:val="22"/>
          <w:szCs w:val="22"/>
        </w:rPr>
      </w:pPr>
    </w:p>
    <w:p w14:paraId="58E4FEAE" w14:textId="640B32F9" w:rsidR="008B3393" w:rsidRDefault="008B3393">
      <w:pPr>
        <w:rPr>
          <w:rFonts w:ascii="Arial" w:hAnsi="Arial" w:cs="Arial"/>
          <w:sz w:val="22"/>
          <w:szCs w:val="22"/>
        </w:rPr>
      </w:pPr>
    </w:p>
    <w:p w14:paraId="1CAF6B87" w14:textId="10BCD132" w:rsidR="008B3393" w:rsidRDefault="008B3393">
      <w:pPr>
        <w:rPr>
          <w:rFonts w:ascii="Arial" w:hAnsi="Arial" w:cs="Arial"/>
          <w:sz w:val="22"/>
          <w:szCs w:val="22"/>
        </w:rPr>
      </w:pPr>
    </w:p>
    <w:p w14:paraId="36B212A7" w14:textId="68825FF1" w:rsidR="008B3393" w:rsidRDefault="008B3393">
      <w:pPr>
        <w:rPr>
          <w:rFonts w:ascii="Arial" w:hAnsi="Arial" w:cs="Arial"/>
          <w:sz w:val="22"/>
          <w:szCs w:val="22"/>
        </w:rPr>
      </w:pPr>
    </w:p>
    <w:p w14:paraId="6CA78122" w14:textId="7111D45C" w:rsidR="008B3393" w:rsidRDefault="008B3393">
      <w:pPr>
        <w:rPr>
          <w:rFonts w:ascii="Arial" w:hAnsi="Arial" w:cs="Arial"/>
          <w:sz w:val="22"/>
          <w:szCs w:val="22"/>
        </w:rPr>
      </w:pPr>
    </w:p>
    <w:p w14:paraId="540CB38C" w14:textId="0650F1E2" w:rsidR="008B3393" w:rsidRDefault="008B3393">
      <w:pPr>
        <w:rPr>
          <w:rFonts w:ascii="Arial" w:hAnsi="Arial" w:cs="Arial"/>
          <w:sz w:val="22"/>
          <w:szCs w:val="22"/>
        </w:rPr>
      </w:pPr>
    </w:p>
    <w:p w14:paraId="6A5C0D6B" w14:textId="687BA30D" w:rsidR="008B3393" w:rsidRDefault="008B3393">
      <w:pPr>
        <w:rPr>
          <w:rFonts w:ascii="Arial" w:hAnsi="Arial" w:cs="Arial"/>
          <w:sz w:val="22"/>
          <w:szCs w:val="22"/>
        </w:rPr>
      </w:pPr>
    </w:p>
    <w:p w14:paraId="6A2B1A1D" w14:textId="1295B60F" w:rsidR="008B3393" w:rsidRDefault="008B3393">
      <w:pPr>
        <w:rPr>
          <w:rFonts w:ascii="Arial" w:hAnsi="Arial" w:cs="Arial"/>
          <w:sz w:val="22"/>
          <w:szCs w:val="22"/>
        </w:rPr>
      </w:pPr>
    </w:p>
    <w:p w14:paraId="14762A07" w14:textId="14371A73" w:rsidR="008B3393" w:rsidRDefault="008B3393">
      <w:pPr>
        <w:rPr>
          <w:rFonts w:ascii="Arial" w:hAnsi="Arial" w:cs="Arial"/>
          <w:sz w:val="22"/>
          <w:szCs w:val="22"/>
        </w:rPr>
      </w:pPr>
    </w:p>
    <w:p w14:paraId="5063B322" w14:textId="7FAE60CB" w:rsidR="008B3393" w:rsidRDefault="008B3393">
      <w:pPr>
        <w:rPr>
          <w:rFonts w:ascii="Arial" w:hAnsi="Arial" w:cs="Arial"/>
          <w:sz w:val="22"/>
          <w:szCs w:val="22"/>
        </w:rPr>
      </w:pPr>
    </w:p>
    <w:p w14:paraId="5FC4437B" w14:textId="77777777" w:rsidR="00753FC4" w:rsidRDefault="00753FC4">
      <w:pPr>
        <w:rPr>
          <w:rFonts w:ascii="Arial" w:hAnsi="Arial" w:cs="Arial"/>
          <w:sz w:val="22"/>
          <w:szCs w:val="22"/>
        </w:rPr>
      </w:pPr>
    </w:p>
    <w:p w14:paraId="2440B6DE" w14:textId="693BFC6F" w:rsidR="000F2A38" w:rsidRDefault="00753FC4" w:rsidP="00441B1D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Now the simulator is in the API_Mode</w:t>
      </w:r>
    </w:p>
    <w:p w14:paraId="3D50138E" w14:textId="405FE579" w:rsidR="00872DF2" w:rsidRDefault="00872DF2" w:rsidP="00872DF2">
      <w:pPr>
        <w:pStyle w:val="ListParagraph"/>
        <w:rPr>
          <w:rFonts w:ascii="Arial" w:hAnsi="Arial" w:cs="Arial"/>
          <w:sz w:val="22"/>
          <w:szCs w:val="22"/>
        </w:rPr>
      </w:pPr>
    </w:p>
    <w:p w14:paraId="39F33603" w14:textId="77777777" w:rsidR="00872DF2" w:rsidRPr="00441B1D" w:rsidRDefault="00872DF2" w:rsidP="00872DF2">
      <w:pPr>
        <w:pStyle w:val="ListParagraph"/>
        <w:rPr>
          <w:rFonts w:ascii="Arial" w:hAnsi="Arial" w:cs="Arial"/>
          <w:sz w:val="22"/>
          <w:szCs w:val="22"/>
        </w:rPr>
      </w:pPr>
    </w:p>
    <w:p w14:paraId="56204B85" w14:textId="4F94C74F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BCFD337" wp14:editId="06E9549E">
            <wp:extent cx="6260174" cy="376237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75" cy="376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FE9D" w14:textId="3D38216C" w:rsidR="000F2A38" w:rsidRDefault="000F2A38">
      <w:pPr>
        <w:rPr>
          <w:rFonts w:ascii="Arial" w:hAnsi="Arial" w:cs="Arial"/>
          <w:sz w:val="22"/>
          <w:szCs w:val="22"/>
        </w:rPr>
      </w:pPr>
    </w:p>
    <w:p w14:paraId="2D66FDAF" w14:textId="631EE70F" w:rsidR="00872DF2" w:rsidRDefault="00872DF2">
      <w:pPr>
        <w:rPr>
          <w:rFonts w:ascii="Arial" w:hAnsi="Arial" w:cs="Arial"/>
          <w:sz w:val="22"/>
          <w:szCs w:val="22"/>
        </w:rPr>
      </w:pPr>
    </w:p>
    <w:p w14:paraId="3393050A" w14:textId="2A351B43" w:rsidR="00872DF2" w:rsidRDefault="00872DF2">
      <w:pPr>
        <w:rPr>
          <w:rFonts w:ascii="Arial" w:hAnsi="Arial" w:cs="Arial"/>
          <w:sz w:val="22"/>
          <w:szCs w:val="22"/>
        </w:rPr>
      </w:pPr>
    </w:p>
    <w:p w14:paraId="5263AFE2" w14:textId="555F4312" w:rsidR="00872DF2" w:rsidRDefault="00872DF2">
      <w:pPr>
        <w:rPr>
          <w:rFonts w:ascii="Arial" w:hAnsi="Arial" w:cs="Arial"/>
          <w:sz w:val="22"/>
          <w:szCs w:val="22"/>
        </w:rPr>
      </w:pPr>
    </w:p>
    <w:p w14:paraId="429CFECD" w14:textId="1BE7E294" w:rsidR="00872DF2" w:rsidRDefault="00872DF2">
      <w:pPr>
        <w:rPr>
          <w:rFonts w:ascii="Arial" w:hAnsi="Arial" w:cs="Arial"/>
          <w:sz w:val="22"/>
          <w:szCs w:val="22"/>
        </w:rPr>
      </w:pPr>
    </w:p>
    <w:p w14:paraId="29EC1505" w14:textId="60EF1EB5" w:rsidR="00872DF2" w:rsidRDefault="00872DF2">
      <w:pPr>
        <w:rPr>
          <w:rFonts w:ascii="Arial" w:hAnsi="Arial" w:cs="Arial"/>
          <w:sz w:val="22"/>
          <w:szCs w:val="22"/>
        </w:rPr>
      </w:pPr>
    </w:p>
    <w:p w14:paraId="5079E0F1" w14:textId="6EB7598F" w:rsidR="00872DF2" w:rsidRDefault="00872DF2">
      <w:pPr>
        <w:rPr>
          <w:rFonts w:ascii="Arial" w:hAnsi="Arial" w:cs="Arial"/>
          <w:sz w:val="22"/>
          <w:szCs w:val="22"/>
        </w:rPr>
      </w:pPr>
    </w:p>
    <w:p w14:paraId="0AF3C541" w14:textId="44E2FD4B" w:rsidR="00872DF2" w:rsidRDefault="00872DF2">
      <w:pPr>
        <w:rPr>
          <w:rFonts w:ascii="Arial" w:hAnsi="Arial" w:cs="Arial"/>
          <w:sz w:val="22"/>
          <w:szCs w:val="22"/>
        </w:rPr>
      </w:pPr>
    </w:p>
    <w:p w14:paraId="531C064E" w14:textId="752AB2ED" w:rsidR="00872DF2" w:rsidRDefault="00872DF2">
      <w:pPr>
        <w:rPr>
          <w:rFonts w:ascii="Arial" w:hAnsi="Arial" w:cs="Arial"/>
          <w:sz w:val="22"/>
          <w:szCs w:val="22"/>
        </w:rPr>
      </w:pPr>
    </w:p>
    <w:p w14:paraId="021F3114" w14:textId="01AA6CDD" w:rsidR="00872DF2" w:rsidRDefault="00872DF2">
      <w:pPr>
        <w:rPr>
          <w:rFonts w:ascii="Arial" w:hAnsi="Arial" w:cs="Arial"/>
          <w:sz w:val="22"/>
          <w:szCs w:val="22"/>
        </w:rPr>
      </w:pPr>
    </w:p>
    <w:p w14:paraId="206504E8" w14:textId="426BEFE0" w:rsidR="00872DF2" w:rsidRDefault="00872DF2">
      <w:pPr>
        <w:rPr>
          <w:rFonts w:ascii="Arial" w:hAnsi="Arial" w:cs="Arial"/>
          <w:sz w:val="22"/>
          <w:szCs w:val="22"/>
        </w:rPr>
      </w:pPr>
    </w:p>
    <w:p w14:paraId="41DE3599" w14:textId="77777777" w:rsidR="00872DF2" w:rsidRDefault="00872DF2">
      <w:pPr>
        <w:rPr>
          <w:rFonts w:ascii="Arial" w:hAnsi="Arial" w:cs="Arial"/>
          <w:sz w:val="22"/>
          <w:szCs w:val="22"/>
        </w:rPr>
      </w:pPr>
    </w:p>
    <w:p w14:paraId="6FCF7E48" w14:textId="77777777" w:rsidR="00441B1D" w:rsidRDefault="00441B1D" w:rsidP="00441B1D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Now Click on the </w:t>
      </w:r>
      <w:r w:rsidRPr="00441B1D">
        <w:rPr>
          <w:rFonts w:ascii="Arial" w:hAnsi="Arial" w:cs="Arial"/>
          <w:b/>
          <w:bCs/>
          <w:sz w:val="22"/>
          <w:szCs w:val="22"/>
        </w:rPr>
        <w:t>Select Scenario</w:t>
      </w:r>
      <w:r>
        <w:rPr>
          <w:rFonts w:ascii="Arial" w:hAnsi="Arial" w:cs="Arial"/>
          <w:sz w:val="22"/>
          <w:szCs w:val="22"/>
        </w:rPr>
        <w:t xml:space="preserve"> button </w:t>
      </w:r>
    </w:p>
    <w:p w14:paraId="3F40E2ED" w14:textId="3294FBB3" w:rsidR="000F2A38" w:rsidRDefault="00441B1D" w:rsidP="00441B1D">
      <w:pPr>
        <w:pStyle w:val="ListParagraph"/>
        <w:numPr>
          <w:ilvl w:val="1"/>
          <w:numId w:val="16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Select </w:t>
      </w:r>
      <w:r w:rsidRPr="00441B1D">
        <w:rPr>
          <w:rFonts w:ascii="Arial" w:hAnsi="Arial" w:cs="Arial"/>
          <w:b/>
          <w:bCs/>
          <w:sz w:val="22"/>
          <w:szCs w:val="22"/>
        </w:rPr>
        <w:t>TalTech</w:t>
      </w:r>
      <w:r>
        <w:rPr>
          <w:rFonts w:ascii="Arial" w:hAnsi="Arial" w:cs="Arial"/>
          <w:sz w:val="22"/>
          <w:szCs w:val="22"/>
        </w:rPr>
        <w:t xml:space="preserve"> map from the </w:t>
      </w:r>
      <w:r w:rsidRPr="00441B1D">
        <w:rPr>
          <w:rFonts w:ascii="Arial" w:hAnsi="Arial" w:cs="Arial"/>
          <w:b/>
          <w:bCs/>
          <w:sz w:val="22"/>
          <w:szCs w:val="22"/>
        </w:rPr>
        <w:t>Select Scene</w:t>
      </w:r>
    </w:p>
    <w:p w14:paraId="1888E0E4" w14:textId="0379CC1B" w:rsidR="00441B1D" w:rsidRPr="00441B1D" w:rsidRDefault="00441B1D" w:rsidP="00441B1D">
      <w:pPr>
        <w:pStyle w:val="ListParagraph"/>
        <w:numPr>
          <w:ilvl w:val="1"/>
          <w:numId w:val="16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Select any scenario from the </w:t>
      </w:r>
      <w:r w:rsidRPr="00441B1D">
        <w:rPr>
          <w:rFonts w:ascii="Arial" w:hAnsi="Arial" w:cs="Arial"/>
          <w:b/>
          <w:bCs/>
          <w:sz w:val="22"/>
          <w:szCs w:val="22"/>
        </w:rPr>
        <w:t>Select Script</w:t>
      </w:r>
      <w:r>
        <w:rPr>
          <w:rFonts w:ascii="Arial" w:hAnsi="Arial" w:cs="Arial"/>
          <w:sz w:val="22"/>
          <w:szCs w:val="22"/>
        </w:rPr>
        <w:t xml:space="preserve"> list </w:t>
      </w:r>
    </w:p>
    <w:p w14:paraId="7297E2ED" w14:textId="0EBB6646" w:rsidR="00441B1D" w:rsidRPr="00441B1D" w:rsidRDefault="00441B1D" w:rsidP="00441B1D">
      <w:pPr>
        <w:pStyle w:val="ListParagraph"/>
        <w:numPr>
          <w:ilvl w:val="1"/>
          <w:numId w:val="16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selected script in the below screenshot is written in scenic which will a</w:t>
      </w:r>
      <w:r w:rsidR="00872DF2">
        <w:rPr>
          <w:rFonts w:ascii="Arial" w:hAnsi="Arial" w:cs="Arial"/>
          <w:sz w:val="22"/>
          <w:szCs w:val="22"/>
        </w:rPr>
        <w:t>dd an</w:t>
      </w:r>
      <w:r>
        <w:rPr>
          <w:rFonts w:ascii="Arial" w:hAnsi="Arial" w:cs="Arial"/>
          <w:sz w:val="22"/>
          <w:szCs w:val="22"/>
        </w:rPr>
        <w:t xml:space="preserve"> ego vehicle in the TalTech map </w:t>
      </w:r>
      <w:r w:rsidR="00872DF2">
        <w:rPr>
          <w:rFonts w:ascii="Arial" w:hAnsi="Arial" w:cs="Arial"/>
          <w:sz w:val="22"/>
          <w:szCs w:val="22"/>
        </w:rPr>
        <w:t>which will</w:t>
      </w:r>
      <w:r>
        <w:rPr>
          <w:rFonts w:ascii="Arial" w:hAnsi="Arial" w:cs="Arial"/>
          <w:sz w:val="22"/>
          <w:szCs w:val="22"/>
        </w:rPr>
        <w:t xml:space="preserve"> controlled by the AutowareAuto</w:t>
      </w:r>
      <w:r w:rsidR="00872DF2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0C8AD68E" w14:textId="4555B5B1" w:rsidR="000F2A38" w:rsidRDefault="000F2A38">
      <w:pPr>
        <w:rPr>
          <w:rFonts w:ascii="Arial" w:hAnsi="Arial" w:cs="Arial"/>
          <w:sz w:val="22"/>
          <w:szCs w:val="22"/>
        </w:rPr>
      </w:pPr>
    </w:p>
    <w:p w14:paraId="0428124F" w14:textId="4ED64F3B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0864608" wp14:editId="3270894F">
            <wp:extent cx="6172200" cy="409522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497" cy="410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E8262" w14:textId="77777777" w:rsidR="00AD1ED6" w:rsidRDefault="00AD1ED6">
      <w:pPr>
        <w:rPr>
          <w:rFonts w:ascii="Arial" w:hAnsi="Arial" w:cs="Arial"/>
          <w:sz w:val="22"/>
          <w:szCs w:val="22"/>
        </w:rPr>
      </w:pPr>
    </w:p>
    <w:p w14:paraId="6EE8FE04" w14:textId="6CD53AA0" w:rsidR="00CE0769" w:rsidRDefault="00CE0769" w:rsidP="00CE0769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Once you select any script form the list it will enables the respective button to run the script as there are two way to run the script -</w:t>
      </w:r>
    </w:p>
    <w:p w14:paraId="270CB0F7" w14:textId="42B133EF" w:rsidR="0097781B" w:rsidRPr="0097781B" w:rsidRDefault="00CE0769" w:rsidP="0097781B">
      <w:pPr>
        <w:pStyle w:val="ListParagraph"/>
        <w:numPr>
          <w:ilvl w:val="1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Using Scenic</w:t>
      </w:r>
    </w:p>
    <w:p w14:paraId="15D7593A" w14:textId="651B8BF6" w:rsidR="00CE0769" w:rsidRDefault="00CE0769" w:rsidP="00CE0769">
      <w:pPr>
        <w:pStyle w:val="ListParagraph"/>
        <w:numPr>
          <w:ilvl w:val="1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Using PythonAPI</w:t>
      </w:r>
    </w:p>
    <w:p w14:paraId="16B96927" w14:textId="6F33DCE1" w:rsidR="000F2A38" w:rsidRDefault="00CE0769" w:rsidP="00CE0769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have selected the scenic script to run so the </w:t>
      </w:r>
      <w:r w:rsidRPr="00CE0769">
        <w:rPr>
          <w:rFonts w:ascii="Arial" w:hAnsi="Arial" w:cs="Arial"/>
          <w:b/>
          <w:bCs/>
          <w:sz w:val="22"/>
          <w:szCs w:val="22"/>
        </w:rPr>
        <w:t>Run Scenic</w:t>
      </w:r>
      <w:r w:rsidRPr="00CE0769">
        <w:rPr>
          <w:rFonts w:ascii="Arial" w:hAnsi="Arial" w:cs="Arial"/>
          <w:sz w:val="22"/>
          <w:szCs w:val="22"/>
        </w:rPr>
        <w:t xml:space="preserve"> button is e</w:t>
      </w:r>
      <w:r>
        <w:rPr>
          <w:rFonts w:ascii="Arial" w:hAnsi="Arial" w:cs="Arial"/>
          <w:sz w:val="22"/>
          <w:szCs w:val="22"/>
        </w:rPr>
        <w:t>nabled.</w:t>
      </w:r>
    </w:p>
    <w:p w14:paraId="0B278123" w14:textId="66F1282A" w:rsidR="009F7A4D" w:rsidRPr="00AB17F7" w:rsidRDefault="00CE0769" w:rsidP="00AB17F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Also, you can set the number of random iterations for simulation through scenic using the </w:t>
      </w:r>
      <w:r w:rsidRPr="00CE0769">
        <w:rPr>
          <w:rFonts w:ascii="Arial" w:hAnsi="Arial" w:cs="Arial"/>
          <w:b/>
          <w:bCs/>
          <w:sz w:val="22"/>
          <w:szCs w:val="22"/>
        </w:rPr>
        <w:t>Set Count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button.</w:t>
      </w:r>
    </w:p>
    <w:p w14:paraId="47028E3F" w14:textId="1F652AB7" w:rsidR="009F7A4D" w:rsidRDefault="009F7A4D" w:rsidP="009F7A4D">
      <w:pPr>
        <w:pStyle w:val="ListParagraph"/>
        <w:ind w:left="1440"/>
        <w:rPr>
          <w:rFonts w:ascii="Arial" w:hAnsi="Arial" w:cs="Arial"/>
          <w:sz w:val="22"/>
          <w:szCs w:val="22"/>
        </w:rPr>
      </w:pPr>
    </w:p>
    <w:p w14:paraId="07247990" w14:textId="1D583CF1" w:rsidR="00AB17F7" w:rsidRDefault="00AB17F7" w:rsidP="009F7A4D">
      <w:pPr>
        <w:pStyle w:val="ListParagraph"/>
        <w:ind w:left="1440"/>
        <w:rPr>
          <w:rFonts w:ascii="Arial" w:hAnsi="Arial" w:cs="Arial"/>
          <w:sz w:val="22"/>
          <w:szCs w:val="22"/>
        </w:rPr>
      </w:pPr>
    </w:p>
    <w:p w14:paraId="5D26A2CB" w14:textId="77777777" w:rsidR="00AB17F7" w:rsidRPr="009F7A4D" w:rsidRDefault="00AB17F7" w:rsidP="009F7A4D">
      <w:pPr>
        <w:pStyle w:val="ListParagraph"/>
        <w:ind w:left="1440"/>
        <w:rPr>
          <w:rFonts w:ascii="Arial" w:hAnsi="Arial" w:cs="Arial"/>
          <w:sz w:val="22"/>
          <w:szCs w:val="22"/>
        </w:rPr>
      </w:pPr>
    </w:p>
    <w:p w14:paraId="04CBF43B" w14:textId="725C8E02" w:rsidR="00AB17F7" w:rsidRDefault="00AB17F7" w:rsidP="00AB17F7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Select on </w:t>
      </w:r>
      <w:r w:rsidRPr="0092020D">
        <w:rPr>
          <w:rFonts w:ascii="Arial" w:hAnsi="Arial" w:cs="Arial"/>
          <w:b/>
          <w:bCs/>
          <w:sz w:val="22"/>
          <w:szCs w:val="22"/>
        </w:rPr>
        <w:t>LaneFollowing</w:t>
      </w:r>
      <w:r w:rsidR="0092020D" w:rsidRPr="0092020D">
        <w:rPr>
          <w:rFonts w:ascii="Arial" w:hAnsi="Arial" w:cs="Arial"/>
          <w:b/>
          <w:bCs/>
          <w:sz w:val="22"/>
          <w:szCs w:val="22"/>
        </w:rPr>
        <w:t>.scenic</w:t>
      </w:r>
      <w:r>
        <w:rPr>
          <w:rFonts w:ascii="Arial" w:hAnsi="Arial" w:cs="Arial"/>
          <w:sz w:val="22"/>
          <w:szCs w:val="22"/>
        </w:rPr>
        <w:t xml:space="preserve"> from the Scenic_LaneFollowingAndManeuver</w:t>
      </w:r>
      <w:r w:rsidR="0092020D">
        <w:rPr>
          <w:rFonts w:ascii="Arial" w:hAnsi="Arial" w:cs="Arial"/>
          <w:sz w:val="22"/>
          <w:szCs w:val="22"/>
        </w:rPr>
        <w:t xml:space="preserve"> category.</w:t>
      </w:r>
    </w:p>
    <w:p w14:paraId="1745B743" w14:textId="3F5D9939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Now Click on the </w:t>
      </w:r>
      <w:r w:rsidRPr="00AD1ED6">
        <w:rPr>
          <w:rFonts w:ascii="Arial" w:hAnsi="Arial" w:cs="Arial"/>
          <w:b/>
          <w:bCs/>
          <w:sz w:val="22"/>
          <w:szCs w:val="22"/>
        </w:rPr>
        <w:t>AVP</w:t>
      </w:r>
      <w:r>
        <w:rPr>
          <w:rFonts w:ascii="Arial" w:hAnsi="Arial" w:cs="Arial"/>
          <w:sz w:val="22"/>
          <w:szCs w:val="22"/>
        </w:rPr>
        <w:t xml:space="preserve"> button which will start the autoware_auto_avp demo. I have modified that demo to run with TalTech map. Below is link of the demo of AutowareAuto – </w:t>
      </w:r>
      <w:hyperlink r:id="rId17" w:history="1">
        <w:r w:rsidRPr="003723FC">
          <w:rPr>
            <w:rStyle w:val="Hyperlink"/>
            <w:rFonts w:ascii="Arial" w:hAnsi="Arial" w:cs="Arial"/>
            <w:sz w:val="22"/>
            <w:szCs w:val="22"/>
          </w:rPr>
          <w:t>https://autowarefoundation.gitlab.io/autoware.auto/AutowareAuto/avpdemo.html</w:t>
        </w:r>
      </w:hyperlink>
    </w:p>
    <w:p w14:paraId="005D52FF" w14:textId="689448C6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1BB8CE6C" w14:textId="607E3951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6569D1CF" w14:textId="77777777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2575E360" w14:textId="2A572A14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7447ED" wp14:editId="1363C183">
            <wp:extent cx="5942801" cy="43624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97" cy="436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0406" w14:textId="73789EF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7577F047" w14:textId="1549BF9E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948D28F" w14:textId="09C2A0B4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0A9BCA53" w14:textId="15AD76B8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3AB03CE6" w14:textId="161D050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72574764" w14:textId="195AC3B6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A12E4AC" w14:textId="51DB863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6DB966EA" w14:textId="7CAE04E8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3AFF39AF" w14:textId="6C54BCB9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09D8F05C" w14:textId="77777777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C3E1A9F" w14:textId="77777777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2159AFEE" w14:textId="4C9EBA49" w:rsidR="00F161C7" w:rsidRDefault="009F7A4D" w:rsidP="009F7A4D">
      <w:pPr>
        <w:pStyle w:val="ListParagraph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Once the rviz is started then click on the </w:t>
      </w:r>
      <w:r w:rsidRPr="009F7A4D">
        <w:rPr>
          <w:rFonts w:ascii="Arial" w:hAnsi="Arial" w:cs="Arial"/>
          <w:b/>
          <w:bCs/>
          <w:sz w:val="22"/>
          <w:szCs w:val="22"/>
        </w:rPr>
        <w:t>Run S</w:t>
      </w:r>
      <w:r>
        <w:rPr>
          <w:rFonts w:ascii="Arial" w:hAnsi="Arial" w:cs="Arial"/>
          <w:b/>
          <w:bCs/>
          <w:sz w:val="22"/>
          <w:szCs w:val="22"/>
        </w:rPr>
        <w:t>c</w:t>
      </w:r>
      <w:r w:rsidRPr="009F7A4D">
        <w:rPr>
          <w:rFonts w:ascii="Arial" w:hAnsi="Arial" w:cs="Arial"/>
          <w:b/>
          <w:bCs/>
          <w:sz w:val="22"/>
          <w:szCs w:val="22"/>
        </w:rPr>
        <w:t>enic</w:t>
      </w:r>
      <w:r>
        <w:rPr>
          <w:rFonts w:ascii="Arial" w:hAnsi="Arial" w:cs="Arial"/>
          <w:sz w:val="22"/>
          <w:szCs w:val="22"/>
        </w:rPr>
        <w:t xml:space="preserve"> button followed by the </w:t>
      </w:r>
      <w:r w:rsidRPr="009F7A4D">
        <w:rPr>
          <w:rFonts w:ascii="Arial" w:hAnsi="Arial" w:cs="Arial"/>
          <w:b/>
          <w:bCs/>
          <w:sz w:val="22"/>
          <w:szCs w:val="22"/>
        </w:rPr>
        <w:t>Initial pos</w:t>
      </w:r>
      <w:r>
        <w:rPr>
          <w:rFonts w:ascii="Arial" w:hAnsi="Arial" w:cs="Arial"/>
          <w:sz w:val="22"/>
          <w:szCs w:val="22"/>
        </w:rPr>
        <w:t xml:space="preserve"> and </w:t>
      </w:r>
      <w:r w:rsidRPr="009F7A4D">
        <w:rPr>
          <w:rFonts w:ascii="Arial" w:hAnsi="Arial" w:cs="Arial"/>
          <w:b/>
          <w:bCs/>
          <w:sz w:val="22"/>
          <w:szCs w:val="22"/>
        </w:rPr>
        <w:t>Goal pos</w:t>
      </w:r>
      <w:r>
        <w:rPr>
          <w:rFonts w:ascii="Arial" w:hAnsi="Arial" w:cs="Arial"/>
          <w:sz w:val="22"/>
          <w:szCs w:val="22"/>
        </w:rPr>
        <w:t xml:space="preserve"> button, it will start the simulation in lgsvl simulator which will controlled by the AutowareAuto decision</w:t>
      </w:r>
      <w:r w:rsidR="00F161C7">
        <w:rPr>
          <w:rFonts w:ascii="Arial" w:hAnsi="Arial" w:cs="Arial"/>
          <w:sz w:val="22"/>
          <w:szCs w:val="22"/>
        </w:rPr>
        <w:t>s.</w:t>
      </w:r>
    </w:p>
    <w:p w14:paraId="10ABCC03" w14:textId="77777777" w:rsidR="00F161C7" w:rsidRDefault="00F161C7" w:rsidP="00F161C7">
      <w:pPr>
        <w:pStyle w:val="ListParagraph"/>
        <w:rPr>
          <w:rFonts w:ascii="Arial" w:hAnsi="Arial" w:cs="Arial"/>
          <w:sz w:val="22"/>
          <w:szCs w:val="22"/>
        </w:rPr>
      </w:pPr>
    </w:p>
    <w:p w14:paraId="60EC4A66" w14:textId="68BA7CA7" w:rsidR="000F2A38" w:rsidRDefault="00F161C7" w:rsidP="00F161C7">
      <w:pPr>
        <w:pStyle w:val="ListParagraph"/>
        <w:rPr>
          <w:rFonts w:ascii="Arial" w:hAnsi="Arial" w:cs="Arial"/>
          <w:b/>
          <w:bCs/>
          <w:sz w:val="22"/>
          <w:szCs w:val="22"/>
        </w:rPr>
      </w:pPr>
      <w:r w:rsidRPr="00F161C7">
        <w:rPr>
          <w:rFonts w:ascii="Arial" w:hAnsi="Arial" w:cs="Arial"/>
          <w:b/>
          <w:bCs/>
          <w:sz w:val="22"/>
          <w:szCs w:val="22"/>
        </w:rPr>
        <w:t xml:space="preserve">Note: - </w:t>
      </w:r>
      <w:r>
        <w:rPr>
          <w:rFonts w:ascii="Arial" w:hAnsi="Arial" w:cs="Arial"/>
          <w:b/>
          <w:bCs/>
          <w:sz w:val="22"/>
          <w:szCs w:val="22"/>
        </w:rPr>
        <w:t>Initial pos and goal pos value is a static value which is set specifically for the TalTech map.</w:t>
      </w:r>
      <w:r w:rsidR="009F7A4D" w:rsidRPr="00F161C7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4DB10CCA" w14:textId="14CAB5D1" w:rsidR="000F2A38" w:rsidRPr="008F6C35" w:rsidRDefault="001908E2" w:rsidP="008F6C35">
      <w:pPr>
        <w:pStyle w:val="ListParagraph"/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If you try </w:t>
      </w:r>
      <w:r w:rsidR="008F6C35">
        <w:rPr>
          <w:rFonts w:ascii="Arial" w:hAnsi="Arial" w:cs="Arial"/>
          <w:b/>
          <w:bCs/>
          <w:sz w:val="22"/>
          <w:szCs w:val="22"/>
        </w:rPr>
        <w:t>these values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="008F6C35">
        <w:rPr>
          <w:rFonts w:ascii="Arial" w:hAnsi="Arial" w:cs="Arial"/>
          <w:b/>
          <w:bCs/>
          <w:sz w:val="22"/>
          <w:szCs w:val="22"/>
        </w:rPr>
        <w:t>in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="00AB17F7">
        <w:rPr>
          <w:rFonts w:ascii="Arial" w:hAnsi="Arial" w:cs="Arial"/>
          <w:b/>
          <w:bCs/>
          <w:sz w:val="22"/>
          <w:szCs w:val="22"/>
        </w:rPr>
        <w:t>different</w:t>
      </w:r>
      <w:r>
        <w:rPr>
          <w:rFonts w:ascii="Arial" w:hAnsi="Arial" w:cs="Arial"/>
          <w:b/>
          <w:bCs/>
          <w:sz w:val="22"/>
          <w:szCs w:val="22"/>
        </w:rPr>
        <w:t xml:space="preserve"> map then </w:t>
      </w:r>
      <w:r w:rsidR="00AB17F7">
        <w:rPr>
          <w:rFonts w:ascii="Arial" w:hAnsi="Arial" w:cs="Arial"/>
          <w:b/>
          <w:bCs/>
          <w:sz w:val="22"/>
          <w:szCs w:val="22"/>
        </w:rPr>
        <w:t>it will not be accurate.</w:t>
      </w:r>
    </w:p>
    <w:p w14:paraId="4EBC4534" w14:textId="6740EF21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C3378AF" wp14:editId="71B0BC93">
            <wp:extent cx="5934075" cy="3238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89" cy="32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D4D8" w14:textId="51E0D93D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7E7A510" wp14:editId="53B7EBE0">
            <wp:extent cx="59436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7852" w14:textId="76AC0B17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14.</w:t>
      </w:r>
      <w:r w:rsidR="00743431">
        <w:rPr>
          <w:rFonts w:ascii="Arial" w:hAnsi="Arial" w:cs="Arial"/>
          <w:sz w:val="22"/>
          <w:szCs w:val="22"/>
        </w:rPr>
        <w:t>Below are the screen shot of trajectory following from the AutowareAuto.</w:t>
      </w:r>
    </w:p>
    <w:p w14:paraId="2E398AE3" w14:textId="780C2FB9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D4F6FDE" wp14:editId="00E1A5E5">
            <wp:extent cx="6105525" cy="3430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305" cy="343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7DFF" w14:textId="35E0F837" w:rsidR="004249DD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B5EBDED" wp14:editId="43A89821">
            <wp:extent cx="6124575" cy="4124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8422" w14:textId="11926B57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16.</w:t>
      </w:r>
      <w:r w:rsidR="00743431">
        <w:rPr>
          <w:rFonts w:ascii="Arial" w:hAnsi="Arial" w:cs="Arial"/>
          <w:sz w:val="22"/>
          <w:szCs w:val="22"/>
        </w:rPr>
        <w:t xml:space="preserve"> Once the simulation is completed or if you want to stop the Click on the </w:t>
      </w:r>
      <w:r w:rsidR="00743431" w:rsidRPr="00743431">
        <w:rPr>
          <w:rFonts w:ascii="Arial" w:hAnsi="Arial" w:cs="Arial"/>
          <w:b/>
          <w:bCs/>
          <w:sz w:val="22"/>
          <w:szCs w:val="22"/>
        </w:rPr>
        <w:t>Stop Scenario</w:t>
      </w:r>
      <w:r w:rsidR="00743431">
        <w:rPr>
          <w:rFonts w:ascii="Arial" w:hAnsi="Arial" w:cs="Arial"/>
          <w:sz w:val="22"/>
          <w:szCs w:val="22"/>
        </w:rPr>
        <w:t xml:space="preserve"> button </w:t>
      </w:r>
      <w:r w:rsidR="00EE6E6D">
        <w:rPr>
          <w:rFonts w:ascii="Arial" w:hAnsi="Arial" w:cs="Arial"/>
          <w:sz w:val="22"/>
          <w:szCs w:val="22"/>
        </w:rPr>
        <w:t xml:space="preserve">and click on the </w:t>
      </w:r>
      <w:r w:rsidR="00EE6E6D" w:rsidRPr="00EE6E6D">
        <w:rPr>
          <w:rFonts w:ascii="Arial" w:hAnsi="Arial" w:cs="Arial"/>
          <w:b/>
          <w:bCs/>
          <w:sz w:val="22"/>
          <w:szCs w:val="22"/>
        </w:rPr>
        <w:t>Show Report</w:t>
      </w:r>
      <w:r w:rsidR="00EE6E6D">
        <w:rPr>
          <w:rFonts w:ascii="Arial" w:hAnsi="Arial" w:cs="Arial"/>
          <w:sz w:val="22"/>
          <w:szCs w:val="22"/>
        </w:rPr>
        <w:t xml:space="preserve"> button. It will redirect to the another form where you can see the respective simulation reports.</w:t>
      </w:r>
    </w:p>
    <w:p w14:paraId="6EFE1222" w14:textId="240A87F5" w:rsidR="004249DD" w:rsidRDefault="004249DD">
      <w:pPr>
        <w:rPr>
          <w:rFonts w:ascii="Arial" w:hAnsi="Arial" w:cs="Arial"/>
          <w:sz w:val="22"/>
          <w:szCs w:val="22"/>
        </w:rPr>
      </w:pPr>
    </w:p>
    <w:p w14:paraId="430E812B" w14:textId="660F2198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49F2AE" wp14:editId="745C68E0">
            <wp:extent cx="5943600" cy="409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B489" w14:textId="183048F2" w:rsidR="004249DD" w:rsidRDefault="004249DD">
      <w:pPr>
        <w:rPr>
          <w:rFonts w:ascii="Arial" w:hAnsi="Arial" w:cs="Arial"/>
          <w:sz w:val="22"/>
          <w:szCs w:val="22"/>
        </w:rPr>
      </w:pPr>
    </w:p>
    <w:p w14:paraId="0F6B313A" w14:textId="1E4C3239" w:rsidR="00EE6E6D" w:rsidRDefault="00EE6E6D">
      <w:pPr>
        <w:rPr>
          <w:rFonts w:ascii="Arial" w:hAnsi="Arial" w:cs="Arial"/>
          <w:sz w:val="22"/>
          <w:szCs w:val="22"/>
        </w:rPr>
      </w:pPr>
    </w:p>
    <w:p w14:paraId="6C2F785D" w14:textId="742988CF" w:rsidR="00EE6E6D" w:rsidRDefault="00EE6E6D">
      <w:pPr>
        <w:rPr>
          <w:rFonts w:ascii="Arial" w:hAnsi="Arial" w:cs="Arial"/>
          <w:sz w:val="22"/>
          <w:szCs w:val="22"/>
        </w:rPr>
      </w:pPr>
    </w:p>
    <w:p w14:paraId="7872654E" w14:textId="57A56821" w:rsidR="00EE6E6D" w:rsidRDefault="00EE6E6D">
      <w:pPr>
        <w:rPr>
          <w:rFonts w:ascii="Arial" w:hAnsi="Arial" w:cs="Arial"/>
          <w:sz w:val="22"/>
          <w:szCs w:val="22"/>
        </w:rPr>
      </w:pPr>
    </w:p>
    <w:p w14:paraId="7F98B17F" w14:textId="1FDE4A7A" w:rsidR="00EE6E6D" w:rsidRDefault="00EE6E6D">
      <w:pPr>
        <w:rPr>
          <w:rFonts w:ascii="Arial" w:hAnsi="Arial" w:cs="Arial"/>
          <w:sz w:val="22"/>
          <w:szCs w:val="22"/>
        </w:rPr>
      </w:pPr>
    </w:p>
    <w:p w14:paraId="2DDBEF2E" w14:textId="69738EC7" w:rsidR="00EE6E6D" w:rsidRDefault="00EE6E6D">
      <w:pPr>
        <w:rPr>
          <w:rFonts w:ascii="Arial" w:hAnsi="Arial" w:cs="Arial"/>
          <w:sz w:val="22"/>
          <w:szCs w:val="22"/>
        </w:rPr>
      </w:pPr>
    </w:p>
    <w:p w14:paraId="113944AF" w14:textId="5D0C9FA0" w:rsidR="00EE6E6D" w:rsidRDefault="00EE6E6D">
      <w:pPr>
        <w:rPr>
          <w:rFonts w:ascii="Arial" w:hAnsi="Arial" w:cs="Arial"/>
          <w:sz w:val="22"/>
          <w:szCs w:val="22"/>
        </w:rPr>
      </w:pPr>
    </w:p>
    <w:p w14:paraId="4854A3DA" w14:textId="721EBD28" w:rsidR="00EE6E6D" w:rsidRDefault="00EE6E6D">
      <w:pPr>
        <w:rPr>
          <w:rFonts w:ascii="Arial" w:hAnsi="Arial" w:cs="Arial"/>
          <w:sz w:val="22"/>
          <w:szCs w:val="22"/>
        </w:rPr>
      </w:pPr>
    </w:p>
    <w:p w14:paraId="204B9501" w14:textId="0EA00961" w:rsidR="00EE6E6D" w:rsidRDefault="00EE6E6D">
      <w:pPr>
        <w:rPr>
          <w:rFonts w:ascii="Arial" w:hAnsi="Arial" w:cs="Arial"/>
          <w:sz w:val="22"/>
          <w:szCs w:val="22"/>
        </w:rPr>
      </w:pPr>
    </w:p>
    <w:p w14:paraId="2C9482B1" w14:textId="77777777" w:rsidR="00EE6E6D" w:rsidRDefault="00EE6E6D">
      <w:pPr>
        <w:rPr>
          <w:rFonts w:ascii="Arial" w:hAnsi="Arial" w:cs="Arial"/>
          <w:sz w:val="22"/>
          <w:szCs w:val="22"/>
        </w:rPr>
      </w:pPr>
    </w:p>
    <w:p w14:paraId="348A553B" w14:textId="1793BBF4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17.</w:t>
      </w:r>
      <w:r w:rsidR="00EE6E6D">
        <w:rPr>
          <w:rFonts w:ascii="Arial" w:hAnsi="Arial" w:cs="Arial"/>
          <w:sz w:val="22"/>
          <w:szCs w:val="22"/>
        </w:rPr>
        <w:t xml:space="preserve"> This form contain reports information of the respective simulation. As I have run for Perception Validation so it will generate and show the perception report.</w:t>
      </w:r>
    </w:p>
    <w:p w14:paraId="199E4879" w14:textId="3AE8D014" w:rsidR="00EE6E6D" w:rsidRDefault="00EE6E6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Click on </w:t>
      </w:r>
      <w:r w:rsidRPr="00EE6E6D">
        <w:rPr>
          <w:rFonts w:ascii="Arial" w:hAnsi="Arial" w:cs="Arial"/>
          <w:sz w:val="22"/>
          <w:szCs w:val="22"/>
        </w:rPr>
        <w:t>the</w:t>
      </w:r>
      <w:r w:rsidRPr="00EE6E6D">
        <w:rPr>
          <w:rFonts w:ascii="Arial" w:hAnsi="Arial" w:cs="Arial"/>
          <w:b/>
          <w:bCs/>
          <w:sz w:val="22"/>
          <w:szCs w:val="22"/>
        </w:rPr>
        <w:t xml:space="preserve"> Load Report</w:t>
      </w:r>
      <w:r>
        <w:rPr>
          <w:rFonts w:ascii="Arial" w:hAnsi="Arial" w:cs="Arial"/>
          <w:sz w:val="22"/>
          <w:szCs w:val="22"/>
        </w:rPr>
        <w:t xml:space="preserve"> button, it will list all the simulation with date and time. </w:t>
      </w:r>
    </w:p>
    <w:p w14:paraId="4AA1657B" w14:textId="6A8BDA89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750D35D" wp14:editId="5AC7E13C">
            <wp:extent cx="5943600" cy="3019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A5BF" w14:textId="1DFA0C4D" w:rsidR="004249DD" w:rsidRDefault="004249DD">
      <w:pPr>
        <w:rPr>
          <w:rFonts w:ascii="Arial" w:hAnsi="Arial" w:cs="Arial"/>
          <w:sz w:val="22"/>
          <w:szCs w:val="22"/>
        </w:rPr>
      </w:pPr>
    </w:p>
    <w:p w14:paraId="2A0D9EF3" w14:textId="429494F9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18.</w:t>
      </w:r>
      <w:r w:rsidR="00F061A0">
        <w:rPr>
          <w:rFonts w:ascii="Arial" w:hAnsi="Arial" w:cs="Arial"/>
          <w:sz w:val="22"/>
          <w:szCs w:val="22"/>
        </w:rPr>
        <w:t xml:space="preserve"> The last completed simulation report set at the end of the list. Select and click on the </w:t>
      </w:r>
      <w:r w:rsidR="00F061A0" w:rsidRPr="00F061A0">
        <w:rPr>
          <w:rFonts w:ascii="Arial" w:hAnsi="Arial" w:cs="Arial"/>
          <w:b/>
          <w:bCs/>
          <w:sz w:val="22"/>
          <w:szCs w:val="22"/>
        </w:rPr>
        <w:t>Generate Report</w:t>
      </w:r>
      <w:r w:rsidR="00F061A0">
        <w:rPr>
          <w:rFonts w:ascii="Arial" w:hAnsi="Arial" w:cs="Arial"/>
          <w:sz w:val="22"/>
          <w:szCs w:val="22"/>
        </w:rPr>
        <w:t xml:space="preserve"> button. It will take some time to generate the report. Once report is generated the It will enable the show report button, Click on </w:t>
      </w:r>
      <w:r w:rsidR="00F061A0" w:rsidRPr="00F061A0">
        <w:rPr>
          <w:rFonts w:ascii="Arial" w:hAnsi="Arial" w:cs="Arial"/>
          <w:b/>
          <w:bCs/>
          <w:sz w:val="22"/>
          <w:szCs w:val="22"/>
        </w:rPr>
        <w:t>Show Report</w:t>
      </w:r>
      <w:r w:rsidR="00F061A0">
        <w:rPr>
          <w:rFonts w:ascii="Arial" w:hAnsi="Arial" w:cs="Arial"/>
          <w:sz w:val="22"/>
          <w:szCs w:val="22"/>
        </w:rPr>
        <w:t xml:space="preserve"> button. You will see few parameters on the UI. </w:t>
      </w:r>
    </w:p>
    <w:p w14:paraId="3D91B329" w14:textId="317AE30B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F6C9E5B" wp14:editId="1225B7BD">
            <wp:extent cx="5943600" cy="3019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DF9B" w14:textId="530D3806" w:rsidR="004249DD" w:rsidRDefault="004249DD">
      <w:pPr>
        <w:rPr>
          <w:rFonts w:ascii="Arial" w:hAnsi="Arial" w:cs="Arial"/>
          <w:sz w:val="22"/>
          <w:szCs w:val="22"/>
        </w:rPr>
      </w:pPr>
    </w:p>
    <w:p w14:paraId="3D2B146C" w14:textId="38BB4FB2" w:rsidR="004249DD" w:rsidRDefault="004249DD">
      <w:pPr>
        <w:rPr>
          <w:rFonts w:ascii="Arial" w:hAnsi="Arial" w:cs="Arial"/>
          <w:sz w:val="22"/>
          <w:szCs w:val="22"/>
        </w:rPr>
      </w:pPr>
    </w:p>
    <w:p w14:paraId="04ED3F0D" w14:textId="1BA75ABD" w:rsidR="004249DD" w:rsidRPr="00F061A0" w:rsidRDefault="00E25DFD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Python</w:t>
      </w:r>
      <w:r w:rsidR="004249DD" w:rsidRPr="00F061A0">
        <w:rPr>
          <w:rFonts w:ascii="Arial" w:hAnsi="Arial" w:cs="Arial"/>
          <w:b/>
          <w:bCs/>
          <w:sz w:val="22"/>
          <w:szCs w:val="22"/>
        </w:rPr>
        <w:t xml:space="preserve"> Scenario running –</w:t>
      </w:r>
    </w:p>
    <w:p w14:paraId="08BBF463" w14:textId="3F6E5C3A" w:rsidR="004249DD" w:rsidRPr="004A3574" w:rsidRDefault="00E25DFD" w:rsidP="004A3574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Select </w:t>
      </w:r>
      <w:r w:rsidRPr="00E25DFD">
        <w:rPr>
          <w:rFonts w:ascii="Arial" w:hAnsi="Arial" w:cs="Arial"/>
          <w:b/>
          <w:bCs/>
          <w:sz w:val="22"/>
          <w:szCs w:val="22"/>
        </w:rPr>
        <w:t>Taltech map</w:t>
      </w:r>
      <w:r>
        <w:rPr>
          <w:rFonts w:ascii="Arial" w:hAnsi="Arial" w:cs="Arial"/>
          <w:sz w:val="22"/>
          <w:szCs w:val="22"/>
        </w:rPr>
        <w:t xml:space="preserve"> and any </w:t>
      </w:r>
      <w:r w:rsidRPr="00E25DFD">
        <w:rPr>
          <w:rFonts w:ascii="Arial" w:hAnsi="Arial" w:cs="Arial"/>
          <w:b/>
          <w:bCs/>
          <w:sz w:val="22"/>
          <w:szCs w:val="22"/>
        </w:rPr>
        <w:t>python scenario</w:t>
      </w:r>
      <w:r>
        <w:rPr>
          <w:rFonts w:ascii="Arial" w:hAnsi="Arial" w:cs="Arial"/>
          <w:sz w:val="22"/>
          <w:szCs w:val="22"/>
        </w:rPr>
        <w:t xml:space="preserve"> form the list.</w:t>
      </w:r>
    </w:p>
    <w:p w14:paraId="5D5A6A20" w14:textId="2F15FD30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590A573" wp14:editId="7379C9B1">
            <wp:extent cx="5861050" cy="324802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04" cy="32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D089" w14:textId="7A730893" w:rsidR="004249DD" w:rsidRPr="004A3574" w:rsidRDefault="004A3574" w:rsidP="004A3574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Now click on the Run Scenario button to run the selected scenario.</w:t>
      </w:r>
    </w:p>
    <w:p w14:paraId="2B45B4CA" w14:textId="68219D06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56E5519" wp14:editId="3FBC7F05">
            <wp:extent cx="5837712" cy="3009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48" cy="301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A0C4" w14:textId="6E07452A" w:rsidR="004249DD" w:rsidRDefault="001F36DD" w:rsidP="001F36DD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Once the simulation is completed, the click on the </w:t>
      </w:r>
      <w:r w:rsidRPr="001F36DD">
        <w:rPr>
          <w:rFonts w:ascii="Arial" w:hAnsi="Arial" w:cs="Arial"/>
          <w:b/>
          <w:bCs/>
          <w:sz w:val="22"/>
          <w:szCs w:val="22"/>
        </w:rPr>
        <w:t>Stop scenario</w:t>
      </w:r>
      <w:r>
        <w:rPr>
          <w:rFonts w:ascii="Arial" w:hAnsi="Arial" w:cs="Arial"/>
          <w:sz w:val="22"/>
          <w:szCs w:val="22"/>
        </w:rPr>
        <w:t xml:space="preserve"> button</w:t>
      </w:r>
      <w:r w:rsidR="00A21763">
        <w:rPr>
          <w:rFonts w:ascii="Arial" w:hAnsi="Arial" w:cs="Arial"/>
          <w:sz w:val="22"/>
          <w:szCs w:val="22"/>
        </w:rPr>
        <w:t xml:space="preserve"> and click on the </w:t>
      </w:r>
      <w:r w:rsidR="00A21763" w:rsidRPr="00A21763">
        <w:rPr>
          <w:rFonts w:ascii="Arial" w:hAnsi="Arial" w:cs="Arial"/>
          <w:b/>
          <w:bCs/>
          <w:sz w:val="22"/>
          <w:szCs w:val="22"/>
        </w:rPr>
        <w:t>Show Report</w:t>
      </w:r>
      <w:r w:rsidR="00A21763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0B5EC73D" w14:textId="77777777" w:rsidR="004E7AB8" w:rsidRDefault="004E7AB8" w:rsidP="004E7AB8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Now click on the </w:t>
      </w:r>
      <w:r w:rsidRPr="004555DD">
        <w:rPr>
          <w:rFonts w:ascii="Arial" w:hAnsi="Arial" w:cs="Arial"/>
          <w:b/>
          <w:bCs/>
          <w:sz w:val="22"/>
          <w:szCs w:val="22"/>
        </w:rPr>
        <w:t>Load Report</w:t>
      </w:r>
      <w:r>
        <w:rPr>
          <w:rFonts w:ascii="Arial" w:hAnsi="Arial" w:cs="Arial"/>
          <w:sz w:val="22"/>
          <w:szCs w:val="22"/>
        </w:rPr>
        <w:t xml:space="preserve"> and select the respective scenario in the list.</w:t>
      </w:r>
    </w:p>
    <w:p w14:paraId="27F55F89" w14:textId="79B2D5F6" w:rsidR="004E7AB8" w:rsidRPr="004E7AB8" w:rsidRDefault="004E7AB8" w:rsidP="004E7AB8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Now click on the Generate Report button, It will take some time to process.</w:t>
      </w:r>
    </w:p>
    <w:p w14:paraId="01359BE7" w14:textId="0477551E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28225DA" wp14:editId="59D967FE">
            <wp:extent cx="5943600" cy="3209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F47B" w14:textId="46519538" w:rsidR="006A6C85" w:rsidRPr="006A6C85" w:rsidRDefault="004E7AB8" w:rsidP="006A6C85">
      <w:pPr>
        <w:pStyle w:val="ListParagraph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Once generated data processed, Click on the </w:t>
      </w:r>
      <w:r w:rsidRPr="004E7AB8">
        <w:rPr>
          <w:rFonts w:ascii="Arial" w:hAnsi="Arial" w:cs="Arial"/>
          <w:b/>
          <w:bCs/>
          <w:sz w:val="22"/>
          <w:szCs w:val="22"/>
        </w:rPr>
        <w:t xml:space="preserve">Show Report </w:t>
      </w:r>
      <w:r>
        <w:rPr>
          <w:rFonts w:ascii="Arial" w:hAnsi="Arial" w:cs="Arial"/>
          <w:sz w:val="22"/>
          <w:szCs w:val="22"/>
        </w:rPr>
        <w:t>button to see the final results.</w:t>
      </w:r>
    </w:p>
    <w:p w14:paraId="03B8F9FC" w14:textId="2BF3823C" w:rsidR="000F2A38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9DFB925" wp14:editId="2309CD98">
            <wp:extent cx="5943600" cy="3267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E97F" w14:textId="77777777" w:rsidR="006A6C85" w:rsidRDefault="006A6C85">
      <w:pPr>
        <w:rPr>
          <w:rFonts w:ascii="Arial" w:hAnsi="Arial" w:cs="Arial"/>
          <w:b/>
          <w:bCs/>
          <w:sz w:val="22"/>
          <w:szCs w:val="22"/>
        </w:rPr>
      </w:pPr>
    </w:p>
    <w:p w14:paraId="64F2F9C9" w14:textId="0CCAE4B0" w:rsidR="006A6C85" w:rsidRDefault="00A43405">
      <w:pPr>
        <w:rPr>
          <w:rFonts w:ascii="Arial" w:hAnsi="Arial" w:cs="Arial"/>
          <w:b/>
          <w:bCs/>
          <w:sz w:val="22"/>
          <w:szCs w:val="22"/>
        </w:rPr>
      </w:pPr>
      <w:r w:rsidRPr="00A43405">
        <w:rPr>
          <w:rFonts w:ascii="Arial" w:hAnsi="Arial" w:cs="Arial"/>
          <w:b/>
          <w:bCs/>
          <w:sz w:val="22"/>
          <w:szCs w:val="22"/>
        </w:rPr>
        <w:t>Note: - You can run Control Test suite using the same process</w:t>
      </w:r>
      <w:r>
        <w:rPr>
          <w:rFonts w:ascii="Arial" w:hAnsi="Arial" w:cs="Arial"/>
          <w:sz w:val="22"/>
          <w:szCs w:val="22"/>
        </w:rPr>
        <w:t>.</w:t>
      </w:r>
      <w:r w:rsidR="006A6C85">
        <w:rPr>
          <w:rFonts w:ascii="Arial" w:hAnsi="Arial" w:cs="Arial"/>
          <w:sz w:val="22"/>
          <w:szCs w:val="22"/>
        </w:rPr>
        <w:t xml:space="preserve"> </w:t>
      </w:r>
      <w:r w:rsidR="006A6C85" w:rsidRPr="006A6C85">
        <w:rPr>
          <w:rFonts w:ascii="Arial" w:hAnsi="Arial" w:cs="Arial"/>
          <w:b/>
          <w:bCs/>
          <w:sz w:val="22"/>
          <w:szCs w:val="22"/>
        </w:rPr>
        <w:t>Need to stop the ade by clicking the Stop ADE button</w:t>
      </w:r>
      <w:r w:rsidR="006A6C85">
        <w:rPr>
          <w:rFonts w:ascii="Arial" w:hAnsi="Arial" w:cs="Arial"/>
          <w:b/>
          <w:bCs/>
          <w:sz w:val="22"/>
          <w:szCs w:val="22"/>
        </w:rPr>
        <w:t xml:space="preserve"> and Select the Control Test Suite.</w:t>
      </w:r>
    </w:p>
    <w:p w14:paraId="327A8850" w14:textId="31D7DC8C" w:rsidR="006A6C85" w:rsidRPr="006A6C85" w:rsidRDefault="006A6C85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Note: - Some time rviz crashed but the perception stack is </w:t>
      </w:r>
      <w:r w:rsidR="00B1431B">
        <w:rPr>
          <w:rFonts w:ascii="Arial" w:hAnsi="Arial" w:cs="Arial"/>
          <w:b/>
          <w:bCs/>
          <w:sz w:val="22"/>
          <w:szCs w:val="22"/>
        </w:rPr>
        <w:t xml:space="preserve">running </w:t>
      </w:r>
      <w:r w:rsidR="00B1431B">
        <w:rPr>
          <w:rFonts w:ascii="Arial" w:hAnsi="Arial" w:cs="Arial"/>
          <w:b/>
          <w:bCs/>
          <w:sz w:val="22"/>
          <w:szCs w:val="22"/>
        </w:rPr>
        <w:t>in</w:t>
      </w:r>
      <w:r>
        <w:rPr>
          <w:rFonts w:ascii="Arial" w:hAnsi="Arial" w:cs="Arial"/>
          <w:b/>
          <w:bCs/>
          <w:sz w:val="22"/>
          <w:szCs w:val="22"/>
        </w:rPr>
        <w:t xml:space="preserve"> the back ground.</w:t>
      </w:r>
    </w:p>
    <w:p w14:paraId="5BDC14D1" w14:textId="59898BF4" w:rsidR="006A6C85" w:rsidRDefault="006A6C85">
      <w:pPr>
        <w:rPr>
          <w:rFonts w:ascii="Arial" w:hAnsi="Arial" w:cs="Arial"/>
          <w:sz w:val="22"/>
          <w:szCs w:val="22"/>
        </w:rPr>
      </w:pPr>
    </w:p>
    <w:p w14:paraId="0F66F96A" w14:textId="21C2DEB0" w:rsidR="008D6B9D" w:rsidRDefault="008D6B9D">
      <w:pPr>
        <w:rPr>
          <w:rFonts w:ascii="Arial" w:hAnsi="Arial" w:cs="Arial"/>
          <w:b/>
          <w:bCs/>
          <w:sz w:val="28"/>
          <w:szCs w:val="28"/>
        </w:rPr>
      </w:pPr>
      <w:r w:rsidRPr="008D6B9D">
        <w:rPr>
          <w:rFonts w:ascii="Arial" w:hAnsi="Arial" w:cs="Arial"/>
          <w:b/>
          <w:bCs/>
          <w:sz w:val="28"/>
          <w:szCs w:val="28"/>
        </w:rPr>
        <w:t>Assumptions</w:t>
      </w:r>
      <w:r w:rsidR="00764E86">
        <w:rPr>
          <w:rFonts w:ascii="Arial" w:hAnsi="Arial" w:cs="Arial"/>
          <w:b/>
          <w:bCs/>
          <w:sz w:val="28"/>
          <w:szCs w:val="28"/>
        </w:rPr>
        <w:t>/Issues</w:t>
      </w:r>
      <w:r w:rsidRPr="008D6B9D">
        <w:rPr>
          <w:rFonts w:ascii="Arial" w:hAnsi="Arial" w:cs="Arial"/>
          <w:b/>
          <w:bCs/>
          <w:sz w:val="28"/>
          <w:szCs w:val="28"/>
        </w:rPr>
        <w:t>:</w:t>
      </w:r>
    </w:p>
    <w:p w14:paraId="449AF151" w14:textId="72E58178" w:rsidR="008D6B9D" w:rsidRDefault="006A6C85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 w:rsidRPr="00AA5E40">
        <w:rPr>
          <w:rFonts w:ascii="Arial" w:hAnsi="Arial" w:cs="Arial"/>
          <w:b/>
          <w:bCs/>
          <w:sz w:val="22"/>
          <w:szCs w:val="22"/>
        </w:rPr>
        <w:t>Run</w:t>
      </w:r>
      <w:r w:rsidR="00AA5E40" w:rsidRPr="00AA5E40">
        <w:rPr>
          <w:rFonts w:ascii="Arial" w:hAnsi="Arial" w:cs="Arial"/>
          <w:b/>
          <w:bCs/>
          <w:sz w:val="22"/>
          <w:szCs w:val="22"/>
        </w:rPr>
        <w:t xml:space="preserve"> and tested</w:t>
      </w:r>
      <w:r w:rsidRPr="00AA5E40">
        <w:rPr>
          <w:rFonts w:ascii="Arial" w:hAnsi="Arial" w:cs="Arial"/>
          <w:b/>
          <w:bCs/>
          <w:sz w:val="22"/>
          <w:szCs w:val="22"/>
        </w:rPr>
        <w:t xml:space="preserve"> the test cases for the Taltech map</w:t>
      </w:r>
      <w:r w:rsidR="00AA5E40" w:rsidRPr="00AA5E40">
        <w:rPr>
          <w:rFonts w:ascii="Arial" w:hAnsi="Arial" w:cs="Arial"/>
          <w:b/>
          <w:bCs/>
          <w:sz w:val="22"/>
          <w:szCs w:val="22"/>
        </w:rPr>
        <w:t xml:space="preserve"> only.</w:t>
      </w:r>
    </w:p>
    <w:p w14:paraId="69A4D13A" w14:textId="502A68E8" w:rsidR="00AA5E40" w:rsidRDefault="006C7A32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If there is only ego vehicle in the simulation the</w:t>
      </w:r>
      <w:r w:rsidR="00062DE8">
        <w:rPr>
          <w:rFonts w:ascii="Arial" w:hAnsi="Arial" w:cs="Arial"/>
          <w:b/>
          <w:bCs/>
          <w:sz w:val="22"/>
          <w:szCs w:val="22"/>
        </w:rPr>
        <w:t>n</w:t>
      </w:r>
      <w:r>
        <w:rPr>
          <w:rFonts w:ascii="Arial" w:hAnsi="Arial" w:cs="Arial"/>
          <w:b/>
          <w:bCs/>
          <w:sz w:val="22"/>
          <w:szCs w:val="22"/>
        </w:rPr>
        <w:t xml:space="preserve"> data will not compute.</w:t>
      </w:r>
    </w:p>
    <w:p w14:paraId="06077F4D" w14:textId="48684C46" w:rsidR="006C52A5" w:rsidRDefault="006C52A5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Sometime</w:t>
      </w:r>
      <w:r>
        <w:rPr>
          <w:rFonts w:ascii="Arial" w:hAnsi="Arial" w:cs="Arial"/>
          <w:b/>
          <w:bCs/>
          <w:sz w:val="22"/>
          <w:szCs w:val="22"/>
        </w:rPr>
        <w:t xml:space="preserve"> rviz crashed but the perception stack is </w:t>
      </w:r>
      <w:r>
        <w:rPr>
          <w:rFonts w:ascii="Arial" w:hAnsi="Arial" w:cs="Arial"/>
          <w:b/>
          <w:bCs/>
          <w:sz w:val="22"/>
          <w:szCs w:val="22"/>
        </w:rPr>
        <w:t>running in</w:t>
      </w:r>
      <w:r>
        <w:rPr>
          <w:rFonts w:ascii="Arial" w:hAnsi="Arial" w:cs="Arial"/>
          <w:b/>
          <w:bCs/>
          <w:sz w:val="22"/>
          <w:szCs w:val="22"/>
        </w:rPr>
        <w:t xml:space="preserve"> the back ground</w:t>
      </w:r>
    </w:p>
    <w:p w14:paraId="6442F7EA" w14:textId="52F33125" w:rsidR="000567E0" w:rsidRPr="00AA5E40" w:rsidRDefault="000567E0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While scenario run using the scenic, it got hanged while connecting to ros2 bridge. So need to forcefully terminate using Ctrl+C and start again.</w:t>
      </w:r>
    </w:p>
    <w:p w14:paraId="25ACDD4B" w14:textId="73B24389" w:rsidR="0069775A" w:rsidRDefault="0069775A" w:rsidP="008D6D77"/>
    <w:p w14:paraId="18D5CEF1" w14:textId="33CA09BD" w:rsidR="0069775A" w:rsidRDefault="0069775A" w:rsidP="008D6D77">
      <w:pPr>
        <w:rPr>
          <w:rFonts w:ascii="Arial" w:hAnsi="Arial" w:cs="Arial"/>
          <w:b/>
          <w:bCs/>
          <w:sz w:val="28"/>
          <w:szCs w:val="28"/>
        </w:rPr>
      </w:pPr>
      <w:bookmarkStart w:id="0" w:name="_Hlk72300643"/>
      <w:r w:rsidRPr="0069775A">
        <w:rPr>
          <w:rFonts w:ascii="Arial" w:hAnsi="Arial" w:cs="Arial"/>
          <w:b/>
          <w:bCs/>
          <w:sz w:val="28"/>
          <w:szCs w:val="28"/>
        </w:rPr>
        <w:t>References:</w:t>
      </w:r>
    </w:p>
    <w:p w14:paraId="68E478D7" w14:textId="65076A75" w:rsidR="0069775A" w:rsidRDefault="0069775A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 w:rsidRPr="0069775A">
        <w:rPr>
          <w:rFonts w:ascii="Arial" w:hAnsi="Arial" w:cs="Arial"/>
          <w:b/>
          <w:bCs/>
          <w:sz w:val="22"/>
          <w:szCs w:val="22"/>
        </w:rPr>
        <w:t xml:space="preserve">Lgsvl </w:t>
      </w:r>
      <w:r>
        <w:rPr>
          <w:rFonts w:ascii="Arial" w:hAnsi="Arial" w:cs="Arial"/>
          <w:b/>
          <w:bCs/>
          <w:sz w:val="22"/>
          <w:szCs w:val="22"/>
        </w:rPr>
        <w:t xml:space="preserve">Simulator </w:t>
      </w:r>
      <w:r w:rsidRPr="0069775A">
        <w:rPr>
          <w:rFonts w:ascii="Arial" w:hAnsi="Arial" w:cs="Arial"/>
          <w:b/>
          <w:bCs/>
          <w:sz w:val="22"/>
          <w:szCs w:val="22"/>
        </w:rPr>
        <w:t xml:space="preserve">- </w:t>
      </w:r>
      <w:hyperlink r:id="rId30" w:history="1">
        <w:r w:rsidR="0098274B"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https://github.com/lgsvl/simulator/releases/tag/2020.06</w:t>
        </w:r>
      </w:hyperlink>
    </w:p>
    <w:p w14:paraId="688BFC78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0399C07D" w14:textId="5D616BFF" w:rsidR="0098274B" w:rsidRDefault="0098274B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Scenic - </w:t>
      </w:r>
      <w:hyperlink r:id="rId31" w:history="1">
        <w:r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https://scenic-lang.readthedocs.io/en/latest/syntax_guide.html?highlight=facing#specifiers</w:t>
        </w:r>
      </w:hyperlink>
    </w:p>
    <w:p w14:paraId="7D78FEC2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2FD116C1" w14:textId="25D2529D" w:rsidR="0098274B" w:rsidRDefault="0098274B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PythonAPI - </w:t>
      </w:r>
      <w:hyperlink r:id="rId32" w:history="1">
        <w:r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https://www.svlsimulator.com/docs/python-api/python-api/</w:t>
        </w:r>
      </w:hyperlink>
    </w:p>
    <w:p w14:paraId="10B80783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73C64ABC" w14:textId="22576314" w:rsidR="0098274B" w:rsidRDefault="0098274B" w:rsidP="0098274B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AutowareAuto avp demo -</w:t>
      </w:r>
      <w:r>
        <w:rPr>
          <w:rFonts w:ascii="Arial" w:hAnsi="Arial" w:cs="Arial"/>
          <w:sz w:val="22"/>
          <w:szCs w:val="22"/>
        </w:rPr>
        <w:t xml:space="preserve"> </w:t>
      </w:r>
      <w:hyperlink r:id="rId33" w:history="1">
        <w:r w:rsidRPr="0098274B">
          <w:rPr>
            <w:rStyle w:val="Hyperlink"/>
            <w:rFonts w:ascii="Arial" w:hAnsi="Arial" w:cs="Arial"/>
            <w:b/>
            <w:bCs/>
            <w:sz w:val="22"/>
            <w:szCs w:val="22"/>
          </w:rPr>
          <w:t>https://autowarefoundation.gitlab.io/autoware.auto/AutowareAuto/avpdemo.html</w:t>
        </w:r>
      </w:hyperlink>
    </w:p>
    <w:p w14:paraId="1F07ACA6" w14:textId="77777777" w:rsidR="0098274B" w:rsidRP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bookmarkEnd w:id="0"/>
    <w:p w14:paraId="0D80BE0D" w14:textId="77777777" w:rsidR="0098274B" w:rsidRPr="0098274B" w:rsidRDefault="0098274B" w:rsidP="0098274B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</w:p>
    <w:p w14:paraId="158D8615" w14:textId="715D8ED2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2D3CFB29" w14:textId="177C2AE4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11861BE3" w14:textId="60E889A3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001D6042" w14:textId="02027762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33AA8EF2" w14:textId="313A9F70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310354DB" w14:textId="67DB2A7D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5DF9E632" w14:textId="5700FA28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5B89C33F" w14:textId="77777777" w:rsidR="0098274B" w:rsidRPr="0069775A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sectPr w:rsidR="0098274B" w:rsidRPr="0069775A">
      <w:footerReference w:type="default" r:id="rId34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D1392" w14:textId="77777777" w:rsidR="00C73CAB" w:rsidRDefault="00C73CAB">
      <w:pPr>
        <w:spacing w:after="0" w:line="240" w:lineRule="auto"/>
      </w:pPr>
      <w:r>
        <w:separator/>
      </w:r>
    </w:p>
  </w:endnote>
  <w:endnote w:type="continuationSeparator" w:id="0">
    <w:p w14:paraId="47DCDF18" w14:textId="77777777" w:rsidR="00C73CAB" w:rsidRDefault="00C73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92775" w14:textId="77777777" w:rsidR="001E042A" w:rsidRDefault="001E042A" w:rsidP="001E042A">
    <w:pPr>
      <w:pStyle w:val="Footer"/>
    </w:pPr>
    <w:r w:rsidRPr="001E042A">
      <w:fldChar w:fldCharType="begin"/>
    </w:r>
    <w:r w:rsidRPr="001E042A">
      <w:instrText xml:space="preserve"> PAGE   \* MERGEFORMAT </w:instrText>
    </w:r>
    <w:r w:rsidRPr="001E042A">
      <w:fldChar w:fldCharType="separate"/>
    </w:r>
    <w:r w:rsidR="00D57E3E">
      <w:t>1</w:t>
    </w:r>
    <w:r w:rsidRPr="001E04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CE8BA" w14:textId="77777777" w:rsidR="00C73CAB" w:rsidRDefault="00C73CAB">
      <w:pPr>
        <w:spacing w:after="0" w:line="240" w:lineRule="auto"/>
      </w:pPr>
      <w:r>
        <w:separator/>
      </w:r>
    </w:p>
  </w:footnote>
  <w:footnote w:type="continuationSeparator" w:id="0">
    <w:p w14:paraId="53366520" w14:textId="77777777" w:rsidR="00C73CAB" w:rsidRDefault="00C73C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A24C16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532106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7C49E0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2E0BE8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54207C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37AAA3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1E9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8A6F7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C7877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E04C5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BD582D"/>
    <w:multiLevelType w:val="hybridMultilevel"/>
    <w:tmpl w:val="E36C5F02"/>
    <w:lvl w:ilvl="0" w:tplc="E6640BB8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6C520D"/>
    <w:multiLevelType w:val="hybridMultilevel"/>
    <w:tmpl w:val="F0D26F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68053A"/>
    <w:multiLevelType w:val="hybridMultilevel"/>
    <w:tmpl w:val="4D88E2B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E9126A8"/>
    <w:multiLevelType w:val="hybridMultilevel"/>
    <w:tmpl w:val="8424D2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3C5C64"/>
    <w:multiLevelType w:val="hybridMultilevel"/>
    <w:tmpl w:val="04A449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87987"/>
    <w:multiLevelType w:val="multilevel"/>
    <w:tmpl w:val="DBDC051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2E74B5" w:themeColor="accent1" w:themeShade="BF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hint="default"/>
        <w:color w:val="2E74B5" w:themeColor="accent1" w:themeShade="BF"/>
      </w:rPr>
    </w:lvl>
  </w:abstractNum>
  <w:abstractNum w:abstractNumId="16" w15:restartNumberingAfterBreak="0">
    <w:nsid w:val="550F742B"/>
    <w:multiLevelType w:val="hybridMultilevel"/>
    <w:tmpl w:val="066A8C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2947BA"/>
    <w:multiLevelType w:val="hybridMultilevel"/>
    <w:tmpl w:val="CFD0FE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7E5D71"/>
    <w:multiLevelType w:val="multilevel"/>
    <w:tmpl w:val="5F92E4C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2E74B5" w:themeColor="accent1" w:themeShade="BF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E74B5" w:themeColor="accent1" w:themeShade="BF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E74B5" w:themeColor="accent1" w:themeShade="B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2E74B5" w:themeColor="accent1" w:themeShade="BF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  <w:color w:val="2E74B5" w:themeColor="accent1" w:themeShade="BF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color w:val="2E74B5" w:themeColor="accent1" w:themeShade="BF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color w:val="2E74B5" w:themeColor="accent1" w:themeShade="BF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  <w:color w:val="2E74B5" w:themeColor="accent1" w:themeShade="BF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  <w:color w:val="2E74B5" w:themeColor="accent1" w:themeShade="BF"/>
      </w:rPr>
    </w:lvl>
  </w:abstractNum>
  <w:abstractNum w:abstractNumId="19" w15:restartNumberingAfterBreak="0">
    <w:nsid w:val="7D834BF0"/>
    <w:multiLevelType w:val="hybridMultilevel"/>
    <w:tmpl w:val="17BE18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18"/>
    <w:lvlOverride w:ilvl="0">
      <w:startOverride w:val="1"/>
    </w:lvlOverride>
  </w:num>
  <w:num w:numId="4">
    <w:abstractNumId w:val="10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</w:num>
  <w:num w:numId="16">
    <w:abstractNumId w:val="14"/>
  </w:num>
  <w:num w:numId="17">
    <w:abstractNumId w:val="11"/>
  </w:num>
  <w:num w:numId="18">
    <w:abstractNumId w:val="12"/>
  </w:num>
  <w:num w:numId="19">
    <w:abstractNumId w:val="16"/>
  </w:num>
  <w:num w:numId="20">
    <w:abstractNumId w:val="19"/>
  </w:num>
  <w:num w:numId="21">
    <w:abstractNumId w:val="13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CFB"/>
    <w:rsid w:val="000567E0"/>
    <w:rsid w:val="00062DE8"/>
    <w:rsid w:val="00083B37"/>
    <w:rsid w:val="000A0612"/>
    <w:rsid w:val="000E367C"/>
    <w:rsid w:val="000F2A38"/>
    <w:rsid w:val="001908E2"/>
    <w:rsid w:val="001A728E"/>
    <w:rsid w:val="001E042A"/>
    <w:rsid w:val="001F36DD"/>
    <w:rsid w:val="0022147A"/>
    <w:rsid w:val="00225505"/>
    <w:rsid w:val="002B7AE1"/>
    <w:rsid w:val="002C181F"/>
    <w:rsid w:val="003312ED"/>
    <w:rsid w:val="004018C1"/>
    <w:rsid w:val="004249DD"/>
    <w:rsid w:val="00441B1D"/>
    <w:rsid w:val="004555DD"/>
    <w:rsid w:val="004727F4"/>
    <w:rsid w:val="004A0A8D"/>
    <w:rsid w:val="004A3574"/>
    <w:rsid w:val="004C2748"/>
    <w:rsid w:val="004E7AB8"/>
    <w:rsid w:val="0055382D"/>
    <w:rsid w:val="00575B92"/>
    <w:rsid w:val="005C5CFB"/>
    <w:rsid w:val="005D2E3C"/>
    <w:rsid w:val="005D4DC9"/>
    <w:rsid w:val="005F7999"/>
    <w:rsid w:val="00626EDA"/>
    <w:rsid w:val="0069775A"/>
    <w:rsid w:val="006A6C85"/>
    <w:rsid w:val="006C52A5"/>
    <w:rsid w:val="006C7A32"/>
    <w:rsid w:val="006D7FF8"/>
    <w:rsid w:val="00704472"/>
    <w:rsid w:val="00743431"/>
    <w:rsid w:val="00753FC4"/>
    <w:rsid w:val="00764E86"/>
    <w:rsid w:val="00791457"/>
    <w:rsid w:val="007B40D9"/>
    <w:rsid w:val="007F372E"/>
    <w:rsid w:val="00815E56"/>
    <w:rsid w:val="00834EFE"/>
    <w:rsid w:val="00872DF2"/>
    <w:rsid w:val="008B3393"/>
    <w:rsid w:val="008D5E06"/>
    <w:rsid w:val="008D6B9D"/>
    <w:rsid w:val="008D6D77"/>
    <w:rsid w:val="008F6C35"/>
    <w:rsid w:val="0092020D"/>
    <w:rsid w:val="00954BFF"/>
    <w:rsid w:val="0097781B"/>
    <w:rsid w:val="0098274B"/>
    <w:rsid w:val="009F42B2"/>
    <w:rsid w:val="009F7A4D"/>
    <w:rsid w:val="00A21763"/>
    <w:rsid w:val="00A43405"/>
    <w:rsid w:val="00AA316B"/>
    <w:rsid w:val="00AA5E40"/>
    <w:rsid w:val="00AB17F7"/>
    <w:rsid w:val="00AD1ED6"/>
    <w:rsid w:val="00AE61C0"/>
    <w:rsid w:val="00B1431B"/>
    <w:rsid w:val="00B2134C"/>
    <w:rsid w:val="00BC1FD2"/>
    <w:rsid w:val="00C12D9F"/>
    <w:rsid w:val="00C73CAB"/>
    <w:rsid w:val="00C92C41"/>
    <w:rsid w:val="00CB68E8"/>
    <w:rsid w:val="00CE0769"/>
    <w:rsid w:val="00D57E3E"/>
    <w:rsid w:val="00D75F3E"/>
    <w:rsid w:val="00D94113"/>
    <w:rsid w:val="00DB24CB"/>
    <w:rsid w:val="00DF5013"/>
    <w:rsid w:val="00E25DFD"/>
    <w:rsid w:val="00E9640A"/>
    <w:rsid w:val="00EB18F8"/>
    <w:rsid w:val="00EE6E6D"/>
    <w:rsid w:val="00F061A0"/>
    <w:rsid w:val="00F1586E"/>
    <w:rsid w:val="00F16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C6175A"/>
  <w15:chartTrackingRefBased/>
  <w15:docId w15:val="{CA8A6271-88A9-453F-84DA-DA59A6BAB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szCs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42A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5E06"/>
    <w:pPr>
      <w:keepNext/>
      <w:keepLines/>
      <w:numPr>
        <w:numId w:val="4"/>
      </w:numPr>
      <w:spacing w:before="360" w:after="120" w:line="240" w:lineRule="auto"/>
      <w:outlineLvl w:val="1"/>
    </w:pPr>
    <w:rPr>
      <w:b/>
      <w:bCs/>
      <w:color w:val="2E74B5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E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E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E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E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TitleChar">
    <w:name w:val="Title Char"/>
    <w:basedOn w:val="DefaultParagraphFont"/>
    <w:link w:val="Title"/>
    <w:uiPriority w:val="1"/>
    <w:rsid w:val="008D6D7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2"/>
    <w:qFormat/>
    <w:rsid w:val="008D5E06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2E74B5" w:themeColor="accent1" w:themeShade="BF"/>
      <w:sz w:val="24"/>
    </w:rPr>
  </w:style>
  <w:style w:type="character" w:customStyle="1" w:styleId="SubtitleChar">
    <w:name w:val="Subtitle Char"/>
    <w:basedOn w:val="DefaultParagraphFont"/>
    <w:link w:val="Subtitle"/>
    <w:uiPriority w:val="2"/>
    <w:rsid w:val="008D5E06"/>
    <w:rPr>
      <w:b/>
      <w:bCs/>
      <w:color w:val="2E74B5" w:themeColor="accent1" w:themeShade="BF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caps/>
      <w:color w:val="1F4E79" w:themeColor="accent1" w:themeShade="80"/>
      <w:sz w:val="2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19"/>
    <w:rsid w:val="008D5E06"/>
    <w:pPr>
      <w:spacing w:after="160" w:line="264" w:lineRule="auto"/>
      <w:ind w:right="576"/>
    </w:pPr>
    <w:rPr>
      <w:i/>
      <w:iCs/>
      <w:color w:val="595959" w:themeColor="text1" w:themeTint="A6"/>
      <w:sz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E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5E06"/>
    <w:rPr>
      <w:b/>
      <w:bCs/>
      <w:color w:val="2E74B5" w:themeColor="accent1" w:themeShade="BF"/>
      <w:sz w:val="24"/>
    </w:rPr>
  </w:style>
  <w:style w:type="paragraph" w:styleId="ListBullet">
    <w:name w:val="List Bullet"/>
    <w:basedOn w:val="Normal"/>
    <w:uiPriority w:val="11"/>
    <w:unhideWhenUsed/>
    <w:qFormat/>
    <w:pPr>
      <w:numPr>
        <w:numId w:val="2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1E042A"/>
    <w:pPr>
      <w:spacing w:before="200" w:after="0" w:line="240" w:lineRule="auto"/>
      <w:ind w:left="-216"/>
      <w:contextualSpacing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1E042A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rojectScopeTable">
    <w:name w:val="Project Scope Table"/>
    <w:basedOn w:val="TableNormal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8D5E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E0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E0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E0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8D5E06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8D5E0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D5E06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8D5E06"/>
    <w:rPr>
      <w:b/>
      <w:bCs/>
      <w:caps w:val="0"/>
      <w:smallCaps/>
      <w:color w:val="2E74B5" w:themeColor="accent1" w:themeShade="BF"/>
      <w:spacing w:val="5"/>
    </w:rPr>
  </w:style>
  <w:style w:type="paragraph" w:styleId="BlockText">
    <w:name w:val="Block Text"/>
    <w:basedOn w:val="Normal"/>
    <w:uiPriority w:val="99"/>
    <w:semiHidden/>
    <w:unhideWhenUsed/>
    <w:rsid w:val="008D5E06"/>
    <w:pPr>
      <w:pBdr>
        <w:top w:val="single" w:sz="2" w:space="10" w:color="2E74B5" w:themeColor="accent1" w:themeShade="BF"/>
        <w:left w:val="single" w:sz="2" w:space="10" w:color="2E74B5" w:themeColor="accent1" w:themeShade="BF"/>
        <w:bottom w:val="single" w:sz="2" w:space="10" w:color="2E74B5" w:themeColor="accent1" w:themeShade="BF"/>
        <w:right w:val="single" w:sz="2" w:space="10" w:color="2E74B5" w:themeColor="accent1" w:themeShade="BF"/>
      </w:pBdr>
      <w:ind w:left="1152" w:right="1152"/>
    </w:pPr>
    <w:rPr>
      <w:rFonts w:eastAsiaTheme="minorEastAsia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8D5E06"/>
    <w:rPr>
      <w:color w:val="D7230D" w:themeColor="accent6" w:themeShade="B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5E06"/>
    <w:rPr>
      <w:color w:val="595959" w:themeColor="text1" w:themeTint="A6"/>
      <w:shd w:val="clear" w:color="auto" w:fill="E1DFDD"/>
    </w:rPr>
  </w:style>
  <w:style w:type="paragraph" w:styleId="ListNumber">
    <w:name w:val="List Number"/>
    <w:basedOn w:val="Normal"/>
    <w:uiPriority w:val="11"/>
    <w:rsid w:val="00704472"/>
    <w:pPr>
      <w:numPr>
        <w:numId w:val="15"/>
      </w:numPr>
      <w:contextualSpacing/>
    </w:pPr>
  </w:style>
  <w:style w:type="table" w:styleId="PlainTable4">
    <w:name w:val="Plain Table 4"/>
    <w:basedOn w:val="TableNormal"/>
    <w:uiPriority w:val="44"/>
    <w:rsid w:val="00083B37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unhideWhenUsed/>
    <w:qFormat/>
    <w:rsid w:val="009F42B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F7A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utowarefoundation.gitlab.io/autoware.auto/AutowareAuto/avpdemo.html" TargetMode="External"/><Relationship Id="rId25" Type="http://schemas.openxmlformats.org/officeDocument/2006/relationships/image" Target="media/image17.png"/><Relationship Id="rId33" Type="http://schemas.openxmlformats.org/officeDocument/2006/relationships/hyperlink" Target="https://autowarefoundation.gitlab.io/autoware.auto/AutowareAuto/avpdemo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svlsimulator.com/docs/python-api/python-ap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scenic-lang.readthedocs.io/en/latest/syntax_guide.html?highlight=facing#specifier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lgsvl/simulator/releases/tag/2020.06" TargetMode="External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Pc\AppData\Roaming\Microsoft\Templates\Project%20scope%20report%20(Business%20Blue%20design).dotx" TargetMode="Externa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4F115C-678A-4A01-821F-7F9238619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scope report (Business Blue design)</Template>
  <TotalTime>3449</TotalTime>
  <Pages>17</Pages>
  <Words>780</Words>
  <Characters>4450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MyPc</dc:creator>
  <cp:lastModifiedBy>MyPc</cp:lastModifiedBy>
  <cp:revision>50</cp:revision>
  <dcterms:created xsi:type="dcterms:W3CDTF">2021-03-08T08:31:00Z</dcterms:created>
  <dcterms:modified xsi:type="dcterms:W3CDTF">2021-05-19T02:20:00Z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